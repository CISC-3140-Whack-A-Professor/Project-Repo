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49E32" w14:textId="62A3B429" w:rsidR="00D228BD" w:rsidRPr="001825FF" w:rsidRDefault="00F9548F" w:rsidP="00D228BD">
      <w:pPr>
        <w:rPr>
          <w:rFonts w:cstheme="minorHAnsi"/>
        </w:rPr>
      </w:pPr>
      <w:r w:rsidRPr="001825FF">
        <w:rPr>
          <w:rFonts w:cstheme="minorHAnsi"/>
          <w:b/>
          <w:noProof/>
          <w:color w:val="1F4E79" w:themeColor="accent5" w:themeShade="80"/>
          <w:sz w:val="36"/>
          <w:szCs w:val="36"/>
        </w:rPr>
        <w:tab/>
      </w:r>
      <w:r w:rsidRPr="001825FF">
        <w:rPr>
          <w:rFonts w:cstheme="minorHAnsi"/>
          <w:b/>
          <w:noProof/>
          <w:color w:val="1F4E79" w:themeColor="accent5" w:themeShade="80"/>
          <w:sz w:val="36"/>
          <w:szCs w:val="36"/>
        </w:rPr>
        <w:tab/>
      </w:r>
    </w:p>
    <w:p w14:paraId="4B95AC8B" w14:textId="77777777" w:rsidR="00D228BD" w:rsidRPr="001825FF" w:rsidRDefault="00D228BD" w:rsidP="00D228BD">
      <w:pPr>
        <w:rPr>
          <w:rFonts w:cstheme="minorHAnsi"/>
        </w:rPr>
      </w:pPr>
    </w:p>
    <w:p w14:paraId="48093C2B" w14:textId="77777777" w:rsidR="00D228BD" w:rsidRPr="001825FF" w:rsidRDefault="00D228BD" w:rsidP="00D228BD">
      <w:pPr>
        <w:rPr>
          <w:rFonts w:cstheme="minorHAnsi"/>
        </w:rPr>
      </w:pPr>
    </w:p>
    <w:p w14:paraId="25561823" w14:textId="77777777" w:rsidR="00D228BD" w:rsidRPr="001825FF" w:rsidRDefault="00D228BD" w:rsidP="00D228BD">
      <w:pPr>
        <w:rPr>
          <w:rFonts w:cstheme="minorHAnsi"/>
        </w:rPr>
      </w:pPr>
    </w:p>
    <w:p w14:paraId="72E8BA5F" w14:textId="77777777" w:rsidR="00D228BD" w:rsidRPr="001825FF" w:rsidRDefault="00D228BD" w:rsidP="00D228BD">
      <w:pPr>
        <w:rPr>
          <w:rFonts w:cstheme="minorHAnsi"/>
        </w:rPr>
      </w:pPr>
    </w:p>
    <w:p w14:paraId="6542CF89" w14:textId="77777777" w:rsidR="00D228BD" w:rsidRPr="001825FF" w:rsidRDefault="00D228BD" w:rsidP="00D228BD">
      <w:pPr>
        <w:rPr>
          <w:rFonts w:cstheme="minorHAnsi"/>
        </w:rPr>
      </w:pPr>
    </w:p>
    <w:p w14:paraId="4F20B2E1" w14:textId="77777777" w:rsidR="00D228BD" w:rsidRPr="001825FF" w:rsidRDefault="00D228BD" w:rsidP="00D228BD">
      <w:pPr>
        <w:rPr>
          <w:rFonts w:cstheme="minorHAnsi"/>
        </w:rPr>
      </w:pPr>
      <w:r w:rsidRPr="001825F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C02D141" wp14:editId="632250E6">
                <wp:simplePos x="0" y="0"/>
                <wp:positionH relativeFrom="column">
                  <wp:posOffset>2169096</wp:posOffset>
                </wp:positionH>
                <wp:positionV relativeFrom="paragraph">
                  <wp:posOffset>86239</wp:posOffset>
                </wp:positionV>
                <wp:extent cx="2667000" cy="1371600"/>
                <wp:effectExtent l="0" t="0" r="0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3716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E36BB" w14:textId="44E0464B" w:rsidR="00963C93" w:rsidRPr="00711857" w:rsidRDefault="00090163" w:rsidP="00711857">
                            <w:pPr>
                              <w:shd w:val="clear" w:color="auto" w:fill="D5DCE4" w:themeFill="text2" w:themeFillTint="33"/>
                              <w:jc w:val="center"/>
                              <w:rPr>
                                <w:rFonts w:ascii="Century Gothic" w:hAnsi="Century Gothic"/>
                                <w:b/>
                                <w:color w:val="8496B0" w:themeColor="text2" w:themeTint="99"/>
                                <w:sz w:val="5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8496B0" w:themeColor="text2" w:themeTint="99"/>
                                <w:sz w:val="52"/>
                              </w:rPr>
                              <w:t>Whack-A-</w:t>
                            </w:r>
                            <w:r w:rsidR="00B35D03">
                              <w:rPr>
                                <w:rFonts w:ascii="Century Gothic" w:hAnsi="Century Gothic"/>
                                <w:b/>
                                <w:color w:val="8496B0" w:themeColor="text2" w:themeTint="99"/>
                                <w:sz w:val="52"/>
                              </w:rPr>
                              <w:t>Prof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C02D141" id="Rounded Rectangle 1" o:spid="_x0000_s1026" style="position:absolute;margin-left:170.8pt;margin-top:6.8pt;width:210pt;height:10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" fillcolor="#d5dce4 [671]" stroked="f" strokeweight="1pt">
                <v:stroke joinstyle="miter"/>
                <v:textbox>
                  <w:txbxContent>
                    <w:p w14:paraId="33CE36BB" w14:textId="44E0464B" w:rsidR="00963C93" w:rsidRPr="00711857" w:rsidRDefault="00090163" w:rsidP="00711857">
                      <w:pPr>
                        <w:shd w:val="clear" w:color="auto" w:fill="D5DCE4" w:themeFill="text2" w:themeFillTint="33"/>
                        <w:jc w:val="center"/>
                        <w:rPr>
                          <w:rFonts w:ascii="Century Gothic" w:hAnsi="Century Gothic"/>
                          <w:b/>
                          <w:color w:val="8496B0" w:themeColor="text2" w:themeTint="99"/>
                          <w:sz w:val="5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8496B0" w:themeColor="text2" w:themeTint="99"/>
                          <w:sz w:val="52"/>
                        </w:rPr>
                        <w:t>Whack-A-</w:t>
                      </w:r>
                      <w:r w:rsidR="00B35D03">
                        <w:rPr>
                          <w:rFonts w:ascii="Century Gothic" w:hAnsi="Century Gothic"/>
                          <w:b/>
                          <w:color w:val="8496B0" w:themeColor="text2" w:themeTint="99"/>
                          <w:sz w:val="52"/>
                        </w:rPr>
                        <w:t>Prof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47B4219" w14:textId="77777777" w:rsidR="00D228BD" w:rsidRPr="001825FF" w:rsidRDefault="00D228BD" w:rsidP="00D228BD">
      <w:pPr>
        <w:rPr>
          <w:rFonts w:cstheme="minorHAnsi"/>
        </w:rPr>
      </w:pPr>
    </w:p>
    <w:p w14:paraId="77A3832F" w14:textId="77777777" w:rsidR="00D228BD" w:rsidRPr="001825FF" w:rsidRDefault="00D228BD" w:rsidP="00D228BD">
      <w:pPr>
        <w:rPr>
          <w:rFonts w:cstheme="minorHAnsi"/>
        </w:rPr>
      </w:pPr>
    </w:p>
    <w:p w14:paraId="56EC9490" w14:textId="77777777" w:rsidR="00963C93" w:rsidRPr="001825FF" w:rsidRDefault="00963C93" w:rsidP="00D228BD">
      <w:pPr>
        <w:jc w:val="center"/>
        <w:rPr>
          <w:rFonts w:cstheme="minorHAnsi"/>
          <w:b/>
          <w:color w:val="FFFFFF" w:themeColor="background1"/>
          <w:sz w:val="44"/>
        </w:rPr>
      </w:pPr>
    </w:p>
    <w:p w14:paraId="4D0C4722" w14:textId="77777777" w:rsidR="00963C93" w:rsidRPr="001825FF" w:rsidRDefault="00963C93" w:rsidP="00D228BD">
      <w:pPr>
        <w:jc w:val="center"/>
        <w:rPr>
          <w:rFonts w:cstheme="minorHAnsi"/>
          <w:b/>
          <w:sz w:val="32"/>
        </w:rPr>
      </w:pPr>
    </w:p>
    <w:p w14:paraId="6B11AFA0" w14:textId="77777777" w:rsidR="00D228BD" w:rsidRPr="001825FF" w:rsidRDefault="00D228BD" w:rsidP="00D228BD">
      <w:pPr>
        <w:jc w:val="center"/>
        <w:rPr>
          <w:rFonts w:cstheme="minorHAnsi"/>
          <w:b/>
          <w:sz w:val="32"/>
        </w:rPr>
      </w:pPr>
    </w:p>
    <w:p w14:paraId="208B89E2" w14:textId="77777777" w:rsidR="00D228BD" w:rsidRPr="001825FF" w:rsidRDefault="00D228BD" w:rsidP="00D228BD">
      <w:pPr>
        <w:jc w:val="center"/>
        <w:rPr>
          <w:rFonts w:cstheme="minorHAnsi"/>
          <w:b/>
          <w:sz w:val="32"/>
        </w:rPr>
      </w:pPr>
    </w:p>
    <w:p w14:paraId="24356737" w14:textId="77777777" w:rsidR="00D228BD" w:rsidRPr="001825FF" w:rsidRDefault="00D228BD" w:rsidP="00D228BD">
      <w:pPr>
        <w:jc w:val="center"/>
        <w:rPr>
          <w:rFonts w:cstheme="minorHAnsi"/>
          <w:b/>
          <w:sz w:val="32"/>
        </w:rPr>
      </w:pPr>
    </w:p>
    <w:p w14:paraId="2FC560BA" w14:textId="77777777" w:rsidR="00CC174F" w:rsidRPr="001825FF" w:rsidRDefault="00CC174F" w:rsidP="00D228BD">
      <w:pPr>
        <w:jc w:val="center"/>
        <w:rPr>
          <w:rFonts w:cstheme="minorHAnsi"/>
          <w:b/>
          <w:sz w:val="32"/>
        </w:rPr>
      </w:pPr>
    </w:p>
    <w:p w14:paraId="421C9ECE" w14:textId="77777777" w:rsidR="00CC174F" w:rsidRPr="001825FF" w:rsidRDefault="00CC174F" w:rsidP="00D228BD">
      <w:pPr>
        <w:jc w:val="center"/>
        <w:rPr>
          <w:rFonts w:cstheme="minorHAnsi"/>
          <w:b/>
          <w:sz w:val="32"/>
        </w:rPr>
      </w:pPr>
    </w:p>
    <w:p w14:paraId="5F051981" w14:textId="77777777" w:rsidR="00D228BD" w:rsidRPr="001825FF" w:rsidRDefault="00711857" w:rsidP="00D228BD">
      <w:pPr>
        <w:jc w:val="center"/>
        <w:outlineLvl w:val="0"/>
        <w:rPr>
          <w:rFonts w:cstheme="minorHAnsi"/>
          <w:b/>
          <w:color w:val="000000" w:themeColor="text1"/>
          <w:sz w:val="44"/>
        </w:rPr>
      </w:pPr>
      <w:r w:rsidRPr="001825FF">
        <w:rPr>
          <w:rFonts w:cstheme="minorHAnsi"/>
          <w:b/>
          <w:color w:val="000000" w:themeColor="text1"/>
          <w:sz w:val="44"/>
        </w:rPr>
        <w:t>FUNCTIONAL REQUIREMENTS</w:t>
      </w:r>
    </w:p>
    <w:p w14:paraId="61B04D71" w14:textId="77777777" w:rsidR="00D228BD" w:rsidRPr="001825FF" w:rsidRDefault="00D228BD" w:rsidP="00D228BD">
      <w:pPr>
        <w:jc w:val="center"/>
        <w:rPr>
          <w:rFonts w:cstheme="minorHAnsi"/>
          <w:b/>
          <w:color w:val="2E74B5" w:themeColor="accent5" w:themeShade="BF"/>
          <w:sz w:val="32"/>
        </w:rPr>
      </w:pPr>
    </w:p>
    <w:p w14:paraId="4397D140" w14:textId="77777777" w:rsidR="00D228BD" w:rsidRPr="001825FF" w:rsidRDefault="00D228BD" w:rsidP="00D228BD">
      <w:pPr>
        <w:jc w:val="center"/>
        <w:rPr>
          <w:rFonts w:cstheme="minorHAnsi"/>
          <w:b/>
          <w:color w:val="2E74B5" w:themeColor="accent5" w:themeShade="BF"/>
          <w:sz w:val="32"/>
        </w:rPr>
      </w:pPr>
    </w:p>
    <w:p w14:paraId="32435EFD" w14:textId="77777777" w:rsidR="00CC174F" w:rsidRPr="001825FF" w:rsidRDefault="00CC174F" w:rsidP="00D228BD">
      <w:pPr>
        <w:jc w:val="center"/>
        <w:rPr>
          <w:rFonts w:cstheme="minorHAnsi"/>
          <w:b/>
          <w:color w:val="2E74B5" w:themeColor="accent5" w:themeShade="BF"/>
          <w:sz w:val="32"/>
        </w:rPr>
      </w:pPr>
    </w:p>
    <w:p w14:paraId="5D9FE879" w14:textId="3944BC82" w:rsidR="00D228BD" w:rsidRPr="001825FF" w:rsidRDefault="002A5D3F" w:rsidP="00D228BD">
      <w:pPr>
        <w:jc w:val="center"/>
        <w:outlineLvl w:val="0"/>
        <w:rPr>
          <w:rFonts w:cstheme="minorHAnsi"/>
          <w:b/>
          <w:color w:val="44546A" w:themeColor="text2"/>
          <w:sz w:val="32"/>
        </w:rPr>
      </w:pPr>
      <w:r w:rsidRPr="001825FF">
        <w:rPr>
          <w:rFonts w:cstheme="minorHAnsi"/>
          <w:b/>
          <w:color w:val="44546A" w:themeColor="text2"/>
          <w:sz w:val="32"/>
        </w:rPr>
        <w:t>GROUP 2</w:t>
      </w:r>
    </w:p>
    <w:p w14:paraId="5AA65E9E" w14:textId="77777777" w:rsidR="00D228BD" w:rsidRPr="001825FF" w:rsidRDefault="00D228BD" w:rsidP="00D228BD">
      <w:pPr>
        <w:jc w:val="center"/>
        <w:rPr>
          <w:rFonts w:cstheme="minorHAnsi"/>
          <w:b/>
          <w:color w:val="44546A" w:themeColor="text2"/>
          <w:sz w:val="32"/>
        </w:rPr>
      </w:pPr>
    </w:p>
    <w:p w14:paraId="3B88CC7C" w14:textId="21E6D1A0" w:rsidR="00D228BD" w:rsidRPr="001825FF" w:rsidRDefault="002A5D3F" w:rsidP="00D228BD">
      <w:pPr>
        <w:jc w:val="center"/>
        <w:outlineLvl w:val="0"/>
        <w:rPr>
          <w:rFonts w:cstheme="minorHAnsi"/>
          <w:b/>
          <w:color w:val="44546A" w:themeColor="text2"/>
          <w:sz w:val="32"/>
        </w:rPr>
      </w:pPr>
      <w:r w:rsidRPr="001825FF">
        <w:rPr>
          <w:rFonts w:cstheme="minorHAnsi"/>
          <w:b/>
          <w:color w:val="44546A" w:themeColor="text2"/>
          <w:sz w:val="32"/>
        </w:rPr>
        <w:t>10</w:t>
      </w:r>
      <w:r w:rsidR="00711857" w:rsidRPr="001825FF">
        <w:rPr>
          <w:rFonts w:cstheme="minorHAnsi"/>
          <w:b/>
          <w:color w:val="44546A" w:themeColor="text2"/>
          <w:sz w:val="32"/>
        </w:rPr>
        <w:t>/</w:t>
      </w:r>
      <w:r w:rsidRPr="001825FF">
        <w:rPr>
          <w:rFonts w:cstheme="minorHAnsi"/>
          <w:b/>
          <w:color w:val="44546A" w:themeColor="text2"/>
          <w:sz w:val="32"/>
        </w:rPr>
        <w:t>26</w:t>
      </w:r>
      <w:r w:rsidR="00711857" w:rsidRPr="001825FF">
        <w:rPr>
          <w:rFonts w:cstheme="minorHAnsi"/>
          <w:b/>
          <w:color w:val="44546A" w:themeColor="text2"/>
          <w:sz w:val="32"/>
        </w:rPr>
        <w:t>/</w:t>
      </w:r>
      <w:r w:rsidRPr="001825FF">
        <w:rPr>
          <w:rFonts w:cstheme="minorHAnsi"/>
          <w:b/>
          <w:color w:val="44546A" w:themeColor="text2"/>
          <w:sz w:val="32"/>
        </w:rPr>
        <w:t>2021</w:t>
      </w:r>
    </w:p>
    <w:p w14:paraId="0A1978E8" w14:textId="77777777" w:rsidR="00D228BD" w:rsidRPr="001825FF" w:rsidRDefault="00D228BD" w:rsidP="00D228BD">
      <w:pPr>
        <w:jc w:val="center"/>
        <w:rPr>
          <w:rFonts w:cstheme="minorHAnsi"/>
          <w:b/>
          <w:color w:val="44546A" w:themeColor="text2"/>
          <w:sz w:val="32"/>
        </w:rPr>
      </w:pPr>
    </w:p>
    <w:p w14:paraId="0E40172E" w14:textId="630A054F" w:rsidR="00D228BD" w:rsidRPr="001825FF" w:rsidRDefault="00D228BD" w:rsidP="00D228BD">
      <w:pPr>
        <w:jc w:val="center"/>
        <w:outlineLvl w:val="0"/>
        <w:rPr>
          <w:rFonts w:cstheme="minorHAnsi"/>
          <w:b/>
          <w:color w:val="44546A" w:themeColor="text2"/>
          <w:sz w:val="32"/>
        </w:rPr>
      </w:pPr>
      <w:r w:rsidRPr="001825FF">
        <w:rPr>
          <w:rFonts w:cstheme="minorHAnsi"/>
          <w:b/>
          <w:color w:val="44546A" w:themeColor="text2"/>
          <w:sz w:val="32"/>
        </w:rPr>
        <w:t>Version 0.0.</w:t>
      </w:r>
      <w:r w:rsidR="002A5D3F" w:rsidRPr="001825FF">
        <w:rPr>
          <w:rFonts w:cstheme="minorHAnsi"/>
          <w:b/>
          <w:color w:val="44546A" w:themeColor="text2"/>
          <w:sz w:val="32"/>
        </w:rPr>
        <w:t>1</w:t>
      </w:r>
    </w:p>
    <w:p w14:paraId="4BC5EA58" w14:textId="77777777" w:rsidR="00D228BD" w:rsidRPr="001825FF" w:rsidRDefault="00D228BD" w:rsidP="00D228BD">
      <w:pPr>
        <w:jc w:val="center"/>
        <w:outlineLvl w:val="0"/>
        <w:rPr>
          <w:rFonts w:cstheme="minorHAnsi"/>
          <w:b/>
          <w:color w:val="2E74B5" w:themeColor="accent5" w:themeShade="BF"/>
          <w:sz w:val="32"/>
        </w:rPr>
      </w:pPr>
    </w:p>
    <w:p w14:paraId="4A5A2EEB" w14:textId="77777777" w:rsidR="005D354E" w:rsidRPr="001825FF" w:rsidRDefault="005D354E" w:rsidP="005D354E">
      <w:pPr>
        <w:tabs>
          <w:tab w:val="left" w:pos="540"/>
        </w:tabs>
        <w:rPr>
          <w:rFonts w:cstheme="minorHAnsi"/>
        </w:rPr>
      </w:pPr>
    </w:p>
    <w:p w14:paraId="00C6BE4C" w14:textId="77777777" w:rsidR="00784AF2" w:rsidRPr="001825FF" w:rsidRDefault="00784AF2">
      <w:pPr>
        <w:rPr>
          <w:rFonts w:cstheme="minorHAnsi"/>
        </w:rPr>
      </w:pPr>
      <w:r w:rsidRPr="001825FF">
        <w:rPr>
          <w:rFonts w:cstheme="minorHAnsi"/>
        </w:rPr>
        <w:br w:type="page"/>
      </w:r>
    </w:p>
    <w:p w14:paraId="144FEF9E" w14:textId="30E166CC" w:rsidR="00A46A86" w:rsidRPr="001825FF" w:rsidRDefault="00A46A86" w:rsidP="00D24A5A">
      <w:pPr>
        <w:pStyle w:val="TOC1"/>
      </w:pPr>
      <w:r w:rsidRPr="001825FF">
        <w:lastRenderedPageBreak/>
        <w:t>I</w:t>
      </w:r>
      <w:r w:rsidR="005360BC" w:rsidRPr="001825FF">
        <w:t>NTRODUCTION</w:t>
      </w:r>
    </w:p>
    <w:p w14:paraId="6273A68D" w14:textId="14BD0D9F" w:rsidR="00770A25" w:rsidRPr="001825FF" w:rsidRDefault="00BD6C57" w:rsidP="00D24A5A">
      <w:pPr>
        <w:pStyle w:val="ListParagraph"/>
        <w:numPr>
          <w:ilvl w:val="1"/>
          <w:numId w:val="4"/>
        </w:numPr>
        <w:spacing w:line="480" w:lineRule="auto"/>
        <w:rPr>
          <w:rFonts w:cstheme="minorHAnsi"/>
        </w:rPr>
      </w:pPr>
      <w:r w:rsidRPr="001825FF">
        <w:rPr>
          <w:rFonts w:cstheme="minorHAnsi"/>
        </w:rPr>
        <w:t>Purpose</w:t>
      </w:r>
    </w:p>
    <w:p w14:paraId="2E107C13" w14:textId="219E4534" w:rsidR="00C30E13" w:rsidRPr="001825FF" w:rsidRDefault="005360BC" w:rsidP="00D24A5A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1825FF">
        <w:rPr>
          <w:rFonts w:cstheme="minorHAnsi"/>
          <w:b/>
          <w:bCs/>
        </w:rPr>
        <w:t>GROUP REQUIREMENTS OVERVIEW</w:t>
      </w:r>
      <w:r w:rsidR="00C30E13" w:rsidRPr="001825FF">
        <w:rPr>
          <w:rFonts w:cstheme="minorHAnsi"/>
        </w:rPr>
        <w:tab/>
      </w:r>
    </w:p>
    <w:p w14:paraId="4B79FAFB" w14:textId="1B80670A" w:rsidR="005360BC" w:rsidRPr="001825FF" w:rsidRDefault="00856288" w:rsidP="00D24A5A">
      <w:pPr>
        <w:pStyle w:val="ListParagraph"/>
        <w:numPr>
          <w:ilvl w:val="1"/>
          <w:numId w:val="4"/>
        </w:numPr>
        <w:spacing w:line="480" w:lineRule="auto"/>
        <w:rPr>
          <w:rFonts w:cstheme="minorHAnsi"/>
        </w:rPr>
      </w:pPr>
      <w:r w:rsidRPr="001825FF">
        <w:rPr>
          <w:rFonts w:cstheme="minorHAnsi"/>
        </w:rPr>
        <w:t>General Group Responsibilities</w:t>
      </w:r>
    </w:p>
    <w:p w14:paraId="35F5FCE2" w14:textId="48982C9E" w:rsidR="00856288" w:rsidRPr="001825FF" w:rsidRDefault="00856288" w:rsidP="00D24A5A">
      <w:pPr>
        <w:pStyle w:val="ListParagraph"/>
        <w:numPr>
          <w:ilvl w:val="1"/>
          <w:numId w:val="4"/>
        </w:numPr>
        <w:spacing w:line="480" w:lineRule="auto"/>
        <w:rPr>
          <w:rFonts w:cstheme="minorHAnsi"/>
        </w:rPr>
      </w:pPr>
      <w:r w:rsidRPr="001825FF">
        <w:rPr>
          <w:rFonts w:cstheme="minorHAnsi"/>
        </w:rPr>
        <w:t>Assumptions/Constraints</w:t>
      </w:r>
    </w:p>
    <w:p w14:paraId="1DB578D5" w14:textId="3B6F1A87" w:rsidR="00856288" w:rsidRPr="001825FF" w:rsidRDefault="001D14B3" w:rsidP="00D24A5A">
      <w:pPr>
        <w:pStyle w:val="ListParagraph"/>
        <w:numPr>
          <w:ilvl w:val="0"/>
          <w:numId w:val="4"/>
        </w:numPr>
        <w:spacing w:line="480" w:lineRule="auto"/>
        <w:rPr>
          <w:rFonts w:cstheme="minorHAnsi"/>
          <w:b/>
          <w:bCs/>
        </w:rPr>
      </w:pPr>
      <w:r w:rsidRPr="001825FF">
        <w:rPr>
          <w:rFonts w:cstheme="minorHAnsi"/>
          <w:b/>
          <w:bCs/>
        </w:rPr>
        <w:t>FUNCTIONAL REQUIREMENTS</w:t>
      </w:r>
    </w:p>
    <w:p w14:paraId="37F13445" w14:textId="0A2EE5D0" w:rsidR="001D14B3" w:rsidRPr="001825FF" w:rsidRDefault="00ED45DB" w:rsidP="00D24A5A">
      <w:pPr>
        <w:pStyle w:val="ListParagraph"/>
        <w:numPr>
          <w:ilvl w:val="1"/>
          <w:numId w:val="4"/>
        </w:numPr>
        <w:spacing w:line="480" w:lineRule="auto"/>
        <w:rPr>
          <w:rFonts w:cstheme="minorHAnsi"/>
        </w:rPr>
      </w:pPr>
      <w:r w:rsidRPr="001825FF">
        <w:rPr>
          <w:rFonts w:cstheme="minorHAnsi"/>
        </w:rPr>
        <w:t>Objective</w:t>
      </w:r>
    </w:p>
    <w:p w14:paraId="4491030D" w14:textId="1F48592C" w:rsidR="00ED45DB" w:rsidRPr="001825FF" w:rsidRDefault="00ED45DB" w:rsidP="00D24A5A">
      <w:pPr>
        <w:pStyle w:val="ListParagraph"/>
        <w:numPr>
          <w:ilvl w:val="1"/>
          <w:numId w:val="4"/>
        </w:numPr>
        <w:spacing w:line="480" w:lineRule="auto"/>
        <w:rPr>
          <w:rFonts w:cstheme="minorHAnsi"/>
        </w:rPr>
      </w:pPr>
      <w:r w:rsidRPr="001825FF">
        <w:rPr>
          <w:rFonts w:cstheme="minorHAnsi"/>
        </w:rPr>
        <w:t>Logistical Coding Requirements</w:t>
      </w:r>
    </w:p>
    <w:p w14:paraId="3591B4D7" w14:textId="2DA218DA" w:rsidR="00ED45DB" w:rsidRPr="001825FF" w:rsidRDefault="00FF334B" w:rsidP="00D24A5A">
      <w:pPr>
        <w:pStyle w:val="ListParagraph"/>
        <w:numPr>
          <w:ilvl w:val="1"/>
          <w:numId w:val="4"/>
        </w:numPr>
        <w:spacing w:line="480" w:lineRule="auto"/>
        <w:rPr>
          <w:rFonts w:cstheme="minorHAnsi"/>
        </w:rPr>
      </w:pPr>
      <w:r w:rsidRPr="001825FF">
        <w:rPr>
          <w:rFonts w:cstheme="minorHAnsi"/>
        </w:rPr>
        <w:t>Supportability/Game Controls Requirements</w:t>
      </w:r>
    </w:p>
    <w:p w14:paraId="3EA03850" w14:textId="0649ECBC" w:rsidR="00FF334B" w:rsidRPr="001825FF" w:rsidRDefault="00FF334B" w:rsidP="00D24A5A">
      <w:pPr>
        <w:pStyle w:val="ListParagraph"/>
        <w:numPr>
          <w:ilvl w:val="1"/>
          <w:numId w:val="4"/>
        </w:numPr>
        <w:spacing w:line="480" w:lineRule="auto"/>
        <w:rPr>
          <w:rFonts w:cstheme="minorHAnsi"/>
        </w:rPr>
      </w:pPr>
      <w:r w:rsidRPr="001825FF">
        <w:rPr>
          <w:rFonts w:cstheme="minorHAnsi"/>
        </w:rPr>
        <w:t>Security/Version Control Requirements</w:t>
      </w:r>
    </w:p>
    <w:p w14:paraId="5D0B94A7" w14:textId="23514211" w:rsidR="00FF334B" w:rsidRPr="001825FF" w:rsidRDefault="00CB2E75" w:rsidP="00D24A5A">
      <w:pPr>
        <w:pStyle w:val="ListParagraph"/>
        <w:numPr>
          <w:ilvl w:val="1"/>
          <w:numId w:val="4"/>
        </w:numPr>
        <w:spacing w:line="480" w:lineRule="auto"/>
        <w:rPr>
          <w:rFonts w:cstheme="minorHAnsi"/>
        </w:rPr>
      </w:pPr>
      <w:r w:rsidRPr="001825FF">
        <w:rPr>
          <w:rFonts w:cstheme="minorHAnsi"/>
        </w:rPr>
        <w:t>Assumptions/Constraints</w:t>
      </w:r>
    </w:p>
    <w:p w14:paraId="08ED87EE" w14:textId="69C85253" w:rsidR="00EF54E9" w:rsidRPr="001825FF" w:rsidRDefault="00EF54E9" w:rsidP="00D24A5A">
      <w:pPr>
        <w:pStyle w:val="TOC1"/>
      </w:pPr>
      <w:r w:rsidRPr="001825FF">
        <w:t>COMPLETION REQUIREMENTS</w:t>
      </w:r>
    </w:p>
    <w:p w14:paraId="450B1E1B" w14:textId="65052E06" w:rsidR="00EF54E9" w:rsidRPr="001825FF" w:rsidRDefault="001825FF" w:rsidP="00D24A5A">
      <w:pPr>
        <w:spacing w:line="480" w:lineRule="auto"/>
        <w:ind w:left="720"/>
        <w:rPr>
          <w:rFonts w:cstheme="minorHAnsi"/>
        </w:rPr>
      </w:pPr>
      <w:r w:rsidRPr="001825FF">
        <w:rPr>
          <w:rFonts w:cstheme="minorHAnsi"/>
        </w:rPr>
        <w:t>4.1</w:t>
      </w:r>
      <w:r w:rsidRPr="001825FF">
        <w:rPr>
          <w:rFonts w:cstheme="minorHAnsi"/>
        </w:rPr>
        <w:tab/>
        <w:t>Assumptions/Constraints</w:t>
      </w:r>
    </w:p>
    <w:p w14:paraId="05B219E8" w14:textId="4D62FE73" w:rsidR="000E4EEC" w:rsidRPr="001825FF" w:rsidRDefault="00EF54E9" w:rsidP="00D24A5A">
      <w:pPr>
        <w:pStyle w:val="TOC1"/>
        <w:rPr>
          <w:szCs w:val="20"/>
        </w:rPr>
      </w:pPr>
      <w:r w:rsidRPr="001825FF">
        <w:t>REFERENCES AND IMPORTANT LINKS</w:t>
      </w:r>
      <w:r w:rsidR="004B3008" w:rsidRPr="001825FF">
        <w:fldChar w:fldCharType="begin"/>
      </w:r>
      <w:r w:rsidR="004B3008" w:rsidRPr="001825FF">
        <w:instrText xml:space="preserve"> TOC \o "1-3" \f </w:instrText>
      </w:r>
      <w:r w:rsidR="004B3008" w:rsidRPr="001825FF">
        <w:fldChar w:fldCharType="separate"/>
      </w:r>
    </w:p>
    <w:p w14:paraId="1C98984C" w14:textId="77777777" w:rsidR="000E4EEC" w:rsidRPr="001825FF" w:rsidRDefault="000E4EEC" w:rsidP="00D24A5A">
      <w:pPr>
        <w:spacing w:line="480" w:lineRule="auto"/>
        <w:rPr>
          <w:rFonts w:cstheme="minorHAnsi"/>
          <w:b/>
          <w:noProof/>
          <w:color w:val="44546A" w:themeColor="text2"/>
          <w:szCs w:val="20"/>
        </w:rPr>
      </w:pPr>
    </w:p>
    <w:p w14:paraId="25176C3C" w14:textId="67062691" w:rsidR="000E4EEC" w:rsidRPr="001825FF" w:rsidRDefault="000E4EEC" w:rsidP="00D24A5A">
      <w:pPr>
        <w:spacing w:line="480" w:lineRule="auto"/>
        <w:rPr>
          <w:rFonts w:cstheme="minorHAnsi"/>
          <w:b/>
          <w:noProof/>
          <w:color w:val="44546A" w:themeColor="text2"/>
          <w:szCs w:val="20"/>
        </w:rPr>
      </w:pPr>
    </w:p>
    <w:p w14:paraId="0E9FFE5C" w14:textId="77777777" w:rsidR="005D354E" w:rsidRPr="001825FF" w:rsidRDefault="004B3008" w:rsidP="00D24A5A">
      <w:pPr>
        <w:tabs>
          <w:tab w:val="right" w:leader="dot" w:pos="10980"/>
        </w:tabs>
        <w:spacing w:line="480" w:lineRule="auto"/>
        <w:ind w:right="648"/>
        <w:jc w:val="both"/>
        <w:rPr>
          <w:rFonts w:cstheme="minorHAnsi"/>
        </w:rPr>
        <w:sectPr w:rsidR="005D354E" w:rsidRPr="001825FF" w:rsidSect="00963C9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576" w:right="576" w:bottom="576" w:left="576" w:header="288" w:footer="144" w:gutter="0"/>
          <w:pgNumType w:start="1"/>
          <w:cols w:space="720"/>
          <w:titlePg/>
          <w:docGrid w:linePitch="326"/>
        </w:sectPr>
      </w:pPr>
      <w:r w:rsidRPr="001825FF">
        <w:rPr>
          <w:rFonts w:cstheme="minorHAnsi"/>
        </w:rPr>
        <w:fldChar w:fldCharType="end"/>
      </w:r>
    </w:p>
    <w:p w14:paraId="2AEDCA9E" w14:textId="77777777" w:rsidR="005D354E" w:rsidRPr="001825FF" w:rsidRDefault="003910D4" w:rsidP="00A25FD5">
      <w:pPr>
        <w:pStyle w:val="Heading1"/>
        <w:rPr>
          <w:rFonts w:asciiTheme="minorHAnsi" w:hAnsiTheme="minorHAnsi" w:cstheme="minorHAnsi"/>
          <w:color w:val="44546A" w:themeColor="text2"/>
          <w:sz w:val="32"/>
          <w:szCs w:val="32"/>
        </w:rPr>
      </w:pPr>
      <w:bookmarkStart w:id="0" w:name="_Toc506749001"/>
      <w:r w:rsidRPr="001825FF">
        <w:rPr>
          <w:rFonts w:asciiTheme="minorHAnsi" w:hAnsiTheme="minorHAnsi" w:cstheme="minorHAnsi"/>
          <w:color w:val="44546A" w:themeColor="text2"/>
          <w:sz w:val="32"/>
          <w:szCs w:val="32"/>
        </w:rPr>
        <w:lastRenderedPageBreak/>
        <w:t>INTRODUCTION</w:t>
      </w:r>
      <w:bookmarkEnd w:id="0"/>
    </w:p>
    <w:p w14:paraId="7F82D5E7" w14:textId="77777777" w:rsidR="005D354E" w:rsidRPr="001825FF" w:rsidRDefault="005D354E" w:rsidP="00A25FD5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1" w:name="_Toc483130545"/>
      <w:bookmarkStart w:id="2" w:name="_Toc483280570"/>
      <w:bookmarkStart w:id="3" w:name="_Toc484841249"/>
      <w:bookmarkStart w:id="4" w:name="_Toc506749002"/>
      <w:r w:rsidRPr="001825FF">
        <w:rPr>
          <w:rFonts w:asciiTheme="minorHAnsi" w:hAnsiTheme="minorHAnsi" w:cstheme="minorHAnsi"/>
          <w:sz w:val="20"/>
        </w:rPr>
        <w:t>1.1</w:t>
      </w:r>
      <w:r w:rsidRPr="001825FF">
        <w:rPr>
          <w:rFonts w:asciiTheme="minorHAnsi" w:hAnsiTheme="minorHAnsi" w:cstheme="minorHAnsi"/>
          <w:sz w:val="20"/>
        </w:rPr>
        <w:tab/>
      </w:r>
      <w:r w:rsidRPr="001825FF">
        <w:rPr>
          <w:rFonts w:asciiTheme="minorHAnsi" w:hAnsiTheme="minorHAnsi" w:cstheme="minorHAnsi"/>
          <w:sz w:val="24"/>
          <w:szCs w:val="24"/>
        </w:rPr>
        <w:t>Purpose</w:t>
      </w:r>
      <w:bookmarkEnd w:id="1"/>
      <w:bookmarkEnd w:id="2"/>
      <w:bookmarkEnd w:id="3"/>
      <w:bookmarkEnd w:id="4"/>
    </w:p>
    <w:p w14:paraId="5954FC32" w14:textId="77777777" w:rsidR="005D354E" w:rsidRPr="001825FF" w:rsidRDefault="005D354E" w:rsidP="00A25FD5">
      <w:pPr>
        <w:rPr>
          <w:rFonts w:cstheme="minorHAnsi"/>
        </w:rPr>
      </w:pPr>
    </w:p>
    <w:p w14:paraId="2C5BFEFB" w14:textId="3F36E04F" w:rsidR="005D354E" w:rsidRPr="001825FF" w:rsidRDefault="00086CB1" w:rsidP="00A25FD5">
      <w:pPr>
        <w:ind w:left="720"/>
        <w:jc w:val="both"/>
        <w:rPr>
          <w:rFonts w:cstheme="minorHAnsi"/>
        </w:rPr>
      </w:pPr>
      <w:r w:rsidRPr="001825FF">
        <w:rPr>
          <w:rFonts w:cstheme="minorHAnsi"/>
        </w:rPr>
        <w:t xml:space="preserve">To plan out and define the necessary requirements to provide code, version control, </w:t>
      </w:r>
      <w:r w:rsidR="0035627E" w:rsidRPr="001825FF">
        <w:rPr>
          <w:rFonts w:cstheme="minorHAnsi"/>
        </w:rPr>
        <w:t>graphical design,</w:t>
      </w:r>
      <w:r w:rsidRPr="001825FF">
        <w:rPr>
          <w:rFonts w:cstheme="minorHAnsi"/>
        </w:rPr>
        <w:t xml:space="preserve"> and sound for our group “Whack-a-</w:t>
      </w:r>
      <w:r w:rsidR="00B35D03">
        <w:rPr>
          <w:rFonts w:cstheme="minorHAnsi"/>
        </w:rPr>
        <w:t>Prof</w:t>
      </w:r>
      <w:r w:rsidRPr="001825FF">
        <w:rPr>
          <w:rFonts w:cstheme="minorHAnsi"/>
        </w:rPr>
        <w:t xml:space="preserve">” </w:t>
      </w:r>
      <w:r w:rsidR="0035627E" w:rsidRPr="001825FF">
        <w:rPr>
          <w:rFonts w:cstheme="minorHAnsi"/>
        </w:rPr>
        <w:t xml:space="preserve">themed </w:t>
      </w:r>
      <w:r w:rsidRPr="001825FF">
        <w:rPr>
          <w:rFonts w:cstheme="minorHAnsi"/>
        </w:rPr>
        <w:t>game term Project.</w:t>
      </w:r>
    </w:p>
    <w:p w14:paraId="60519D7A" w14:textId="77777777" w:rsidR="0032070E" w:rsidRPr="001825FF" w:rsidRDefault="0032070E" w:rsidP="00A25FD5">
      <w:pPr>
        <w:rPr>
          <w:rFonts w:cstheme="minorHAnsi"/>
          <w:sz w:val="16"/>
          <w:szCs w:val="16"/>
        </w:rPr>
      </w:pPr>
    </w:p>
    <w:p w14:paraId="3613374C" w14:textId="3A4279A9" w:rsidR="005D354E" w:rsidRPr="001825FF" w:rsidRDefault="0035627E" w:rsidP="00A25FD5">
      <w:pPr>
        <w:pStyle w:val="Heading1"/>
        <w:rPr>
          <w:rFonts w:asciiTheme="minorHAnsi" w:hAnsiTheme="minorHAnsi" w:cstheme="minorHAnsi"/>
          <w:color w:val="44546A" w:themeColor="text2"/>
          <w:sz w:val="32"/>
          <w:szCs w:val="32"/>
        </w:rPr>
      </w:pPr>
      <w:bookmarkStart w:id="5" w:name="_Toc506749003"/>
      <w:r w:rsidRPr="001825FF">
        <w:rPr>
          <w:rFonts w:asciiTheme="minorHAnsi" w:hAnsiTheme="minorHAnsi" w:cstheme="minorHAnsi"/>
          <w:color w:val="44546A" w:themeColor="text2"/>
          <w:sz w:val="32"/>
          <w:szCs w:val="32"/>
        </w:rPr>
        <w:t>Group</w:t>
      </w:r>
      <w:r w:rsidR="005B54C8" w:rsidRPr="001825FF">
        <w:rPr>
          <w:rFonts w:asciiTheme="minorHAnsi" w:hAnsiTheme="minorHAnsi" w:cstheme="minorHAnsi"/>
          <w:color w:val="44546A" w:themeColor="text2"/>
          <w:sz w:val="32"/>
          <w:szCs w:val="32"/>
        </w:rPr>
        <w:t xml:space="preserve"> requirements</w:t>
      </w:r>
      <w:r w:rsidR="003E3802" w:rsidRPr="001825FF">
        <w:rPr>
          <w:rFonts w:asciiTheme="minorHAnsi" w:hAnsiTheme="minorHAnsi" w:cstheme="minorHAnsi"/>
          <w:color w:val="44546A" w:themeColor="text2"/>
          <w:sz w:val="32"/>
          <w:szCs w:val="32"/>
        </w:rPr>
        <w:t xml:space="preserve"> AND RECOMMENDATIONS</w:t>
      </w:r>
      <w:r w:rsidR="005B54C8" w:rsidRPr="001825FF">
        <w:rPr>
          <w:rFonts w:asciiTheme="minorHAnsi" w:hAnsiTheme="minorHAnsi" w:cstheme="minorHAnsi"/>
          <w:color w:val="44546A" w:themeColor="text2"/>
          <w:sz w:val="32"/>
          <w:szCs w:val="32"/>
        </w:rPr>
        <w:t xml:space="preserve"> overview</w:t>
      </w:r>
      <w:bookmarkEnd w:id="5"/>
    </w:p>
    <w:p w14:paraId="1A3D409E" w14:textId="77777777" w:rsidR="00824AA2" w:rsidRPr="001825FF" w:rsidRDefault="00824AA2" w:rsidP="00A25FD5">
      <w:pPr>
        <w:ind w:left="720"/>
        <w:rPr>
          <w:rFonts w:cstheme="minorHAnsi"/>
        </w:rPr>
      </w:pPr>
    </w:p>
    <w:p w14:paraId="3AE4B75A" w14:textId="71C6B433" w:rsidR="00824AA2" w:rsidRPr="001825FF" w:rsidRDefault="000D00CF" w:rsidP="000D00CF">
      <w:pPr>
        <w:jc w:val="both"/>
        <w:rPr>
          <w:rFonts w:cstheme="minorHAnsi"/>
          <w:b/>
          <w:bCs/>
        </w:rPr>
      </w:pPr>
      <w:r w:rsidRPr="001825FF">
        <w:rPr>
          <w:rFonts w:cstheme="minorHAnsi"/>
          <w:b/>
          <w:bCs/>
          <w:sz w:val="20"/>
          <w:szCs w:val="20"/>
        </w:rPr>
        <w:t>2.1</w:t>
      </w:r>
      <w:r w:rsidRPr="001825FF">
        <w:rPr>
          <w:rFonts w:cstheme="minorHAnsi"/>
          <w:b/>
          <w:bCs/>
          <w:sz w:val="20"/>
          <w:szCs w:val="20"/>
        </w:rPr>
        <w:tab/>
      </w:r>
      <w:r w:rsidR="00286F93" w:rsidRPr="001825FF">
        <w:rPr>
          <w:rFonts w:cstheme="minorHAnsi"/>
          <w:b/>
          <w:bCs/>
        </w:rPr>
        <w:t xml:space="preserve">General Group Responsibilities </w:t>
      </w:r>
    </w:p>
    <w:p w14:paraId="78543DE0" w14:textId="52D6BE2C" w:rsidR="0035627E" w:rsidRPr="001825FF" w:rsidRDefault="0035627E" w:rsidP="00A25FD5">
      <w:pPr>
        <w:ind w:left="720"/>
        <w:jc w:val="both"/>
        <w:rPr>
          <w:rFonts w:cstheme="minorHAnsi"/>
        </w:rPr>
      </w:pPr>
    </w:p>
    <w:p w14:paraId="134A8B4F" w14:textId="079ABE9C" w:rsidR="0035627E" w:rsidRPr="001825FF" w:rsidRDefault="0035627E" w:rsidP="00A25FD5">
      <w:pPr>
        <w:ind w:left="720"/>
        <w:jc w:val="both"/>
        <w:rPr>
          <w:rFonts w:cstheme="minorHAnsi"/>
          <w:b/>
          <w:bCs/>
        </w:rPr>
      </w:pPr>
      <w:r w:rsidRPr="001825FF">
        <w:rPr>
          <w:rFonts w:cstheme="minorHAnsi"/>
          <w:b/>
          <w:bCs/>
        </w:rPr>
        <w:t>Specs:</w:t>
      </w:r>
    </w:p>
    <w:p w14:paraId="568F0A30" w14:textId="64B5E19C" w:rsidR="00044C33" w:rsidRPr="001825FF" w:rsidRDefault="00044C33" w:rsidP="00044C33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</w:rPr>
      </w:pPr>
      <w:r w:rsidRPr="001825FF">
        <w:rPr>
          <w:rFonts w:cstheme="minorHAnsi"/>
        </w:rPr>
        <w:t xml:space="preserve">Track </w:t>
      </w:r>
      <w:r w:rsidR="001A65ED" w:rsidRPr="001825FF">
        <w:rPr>
          <w:rFonts w:cstheme="minorHAnsi"/>
        </w:rPr>
        <w:t>progress made by all teams and document it in these functional specifications sheet</w:t>
      </w:r>
    </w:p>
    <w:p w14:paraId="309CF7D0" w14:textId="2A5CDA64" w:rsidR="008A2321" w:rsidRPr="001825FF" w:rsidRDefault="008A2321" w:rsidP="00044C33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</w:rPr>
      </w:pPr>
      <w:r w:rsidRPr="001825FF">
        <w:rPr>
          <w:rFonts w:cstheme="minorHAnsi"/>
        </w:rPr>
        <w:t xml:space="preserve">Collaborate with Backbone to determine general game </w:t>
      </w:r>
      <w:r w:rsidR="00024F8E" w:rsidRPr="001825FF">
        <w:rPr>
          <w:rFonts w:cstheme="minorHAnsi"/>
        </w:rPr>
        <w:t>setup and requirements</w:t>
      </w:r>
    </w:p>
    <w:p w14:paraId="4732F73C" w14:textId="43D1D983" w:rsidR="00024F8E" w:rsidRPr="001825FF" w:rsidRDefault="00024F8E" w:rsidP="00044C33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</w:rPr>
      </w:pPr>
      <w:r w:rsidRPr="001825FF">
        <w:rPr>
          <w:rFonts w:cstheme="minorHAnsi"/>
        </w:rPr>
        <w:t xml:space="preserve">Provide QA with all necessary documentation for version control </w:t>
      </w:r>
    </w:p>
    <w:p w14:paraId="64925A51" w14:textId="4486D99E" w:rsidR="00024F8E" w:rsidRPr="001825FF" w:rsidRDefault="00023053" w:rsidP="00044C33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</w:rPr>
      </w:pPr>
      <w:r w:rsidRPr="001825FF">
        <w:rPr>
          <w:rFonts w:cstheme="minorHAnsi"/>
        </w:rPr>
        <w:t xml:space="preserve">Find and Discuss </w:t>
      </w:r>
      <w:r w:rsidR="00460724" w:rsidRPr="001825FF">
        <w:rPr>
          <w:rFonts w:cstheme="minorHAnsi"/>
        </w:rPr>
        <w:t xml:space="preserve">examples of </w:t>
      </w:r>
      <w:r w:rsidR="00A158B5" w:rsidRPr="001825FF">
        <w:rPr>
          <w:rFonts w:cstheme="minorHAnsi"/>
        </w:rPr>
        <w:t>“Whack-a-</w:t>
      </w:r>
      <w:r w:rsidR="00B35D03">
        <w:rPr>
          <w:rFonts w:cstheme="minorHAnsi"/>
        </w:rPr>
        <w:t>Prof</w:t>
      </w:r>
      <w:r w:rsidR="00A158B5" w:rsidRPr="001825FF">
        <w:rPr>
          <w:rFonts w:cstheme="minorHAnsi"/>
        </w:rPr>
        <w:t xml:space="preserve">” game implementations as a baseline </w:t>
      </w:r>
      <w:r w:rsidR="0078447A" w:rsidRPr="001825FF">
        <w:rPr>
          <w:rFonts w:cstheme="minorHAnsi"/>
        </w:rPr>
        <w:t>for our game</w:t>
      </w:r>
    </w:p>
    <w:p w14:paraId="60AF2227" w14:textId="39BE13F3" w:rsidR="0035627E" w:rsidRPr="001825FF" w:rsidRDefault="0035627E" w:rsidP="00A25FD5">
      <w:pPr>
        <w:ind w:left="720"/>
        <w:jc w:val="both"/>
        <w:rPr>
          <w:rFonts w:cstheme="minorHAnsi"/>
          <w:b/>
          <w:bCs/>
        </w:rPr>
      </w:pPr>
    </w:p>
    <w:p w14:paraId="4C102CB0" w14:textId="7B43131E" w:rsidR="0035627E" w:rsidRPr="001825FF" w:rsidRDefault="0035627E" w:rsidP="00A25FD5">
      <w:pPr>
        <w:ind w:left="720"/>
        <w:jc w:val="both"/>
        <w:rPr>
          <w:rFonts w:cstheme="minorHAnsi"/>
          <w:b/>
          <w:bCs/>
        </w:rPr>
      </w:pPr>
      <w:r w:rsidRPr="001825FF">
        <w:rPr>
          <w:rFonts w:cstheme="minorHAnsi"/>
          <w:b/>
          <w:bCs/>
        </w:rPr>
        <w:t>Graphics:</w:t>
      </w:r>
    </w:p>
    <w:p w14:paraId="57416DE4" w14:textId="4768ADEC" w:rsidR="0078447A" w:rsidRPr="001825FF" w:rsidRDefault="00C21C60" w:rsidP="0078447A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</w:rPr>
      </w:pPr>
      <w:r w:rsidRPr="001825FF">
        <w:rPr>
          <w:rFonts w:cstheme="minorHAnsi"/>
        </w:rPr>
        <w:t xml:space="preserve">Find and or create </w:t>
      </w:r>
      <w:r w:rsidR="00B07712" w:rsidRPr="001825FF">
        <w:rPr>
          <w:rFonts w:cstheme="minorHAnsi"/>
        </w:rPr>
        <w:t xml:space="preserve">the background image, along with </w:t>
      </w:r>
      <w:r w:rsidR="00FF18C3" w:rsidRPr="001825FF">
        <w:rPr>
          <w:rFonts w:cstheme="minorHAnsi"/>
        </w:rPr>
        <w:t xml:space="preserve">the necessary digital assets to serve as the “holes” </w:t>
      </w:r>
      <w:r w:rsidR="00EA35AF" w:rsidRPr="001825FF">
        <w:rPr>
          <w:rFonts w:cstheme="minorHAnsi"/>
        </w:rPr>
        <w:t>and “</w:t>
      </w:r>
      <w:r w:rsidR="00B35D03">
        <w:rPr>
          <w:rFonts w:cstheme="minorHAnsi"/>
        </w:rPr>
        <w:t>professors</w:t>
      </w:r>
      <w:r w:rsidR="00EA35AF" w:rsidRPr="001825FF">
        <w:rPr>
          <w:rFonts w:cstheme="minorHAnsi"/>
        </w:rPr>
        <w:t>”</w:t>
      </w:r>
    </w:p>
    <w:p w14:paraId="27FC20D8" w14:textId="4F9F9819" w:rsidR="00B07712" w:rsidRPr="0059111D" w:rsidRDefault="00EA35AF" w:rsidP="0078447A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</w:rPr>
      </w:pPr>
      <w:r w:rsidRPr="001825FF">
        <w:rPr>
          <w:rFonts w:cstheme="minorHAnsi"/>
        </w:rPr>
        <w:t xml:space="preserve">Find and or create </w:t>
      </w:r>
      <w:r w:rsidR="00914042" w:rsidRPr="001825FF">
        <w:rPr>
          <w:rFonts w:cstheme="minorHAnsi"/>
        </w:rPr>
        <w:t xml:space="preserve">all necessary background and active game sound effects </w:t>
      </w:r>
    </w:p>
    <w:p w14:paraId="389AD3EB" w14:textId="26FB8285" w:rsidR="0059111D" w:rsidRPr="0059111D" w:rsidRDefault="0059111D" w:rsidP="0059111D">
      <w:pPr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graphics for buttons, including play, pause, and more.</w:t>
      </w:r>
    </w:p>
    <w:p w14:paraId="3B5B545A" w14:textId="39BFC3D5" w:rsidR="0035627E" w:rsidRPr="001825FF" w:rsidRDefault="0035627E" w:rsidP="00A25FD5">
      <w:pPr>
        <w:ind w:left="720"/>
        <w:jc w:val="both"/>
        <w:rPr>
          <w:rFonts w:cstheme="minorHAnsi"/>
          <w:b/>
          <w:bCs/>
        </w:rPr>
      </w:pPr>
    </w:p>
    <w:p w14:paraId="0CC892A1" w14:textId="58623A19" w:rsidR="0035627E" w:rsidRPr="001825FF" w:rsidRDefault="0035627E" w:rsidP="00A25FD5">
      <w:pPr>
        <w:ind w:left="720"/>
        <w:jc w:val="both"/>
        <w:rPr>
          <w:rFonts w:cstheme="minorHAnsi"/>
          <w:b/>
          <w:bCs/>
        </w:rPr>
      </w:pPr>
      <w:r w:rsidRPr="001825FF">
        <w:rPr>
          <w:rFonts w:cstheme="minorHAnsi"/>
          <w:b/>
          <w:bCs/>
        </w:rPr>
        <w:t>Backbone:</w:t>
      </w:r>
    </w:p>
    <w:p w14:paraId="1DE36422" w14:textId="36DD6EA3" w:rsidR="009D0805" w:rsidRPr="001825FF" w:rsidRDefault="009A29E1" w:rsidP="00075DD0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</w:rPr>
      </w:pPr>
      <w:r w:rsidRPr="001825FF">
        <w:rPr>
          <w:rFonts w:cstheme="minorHAnsi"/>
        </w:rPr>
        <w:t xml:space="preserve">Establish a </w:t>
      </w:r>
      <w:r w:rsidR="008E5A17" w:rsidRPr="001825FF">
        <w:rPr>
          <w:rFonts w:cstheme="minorHAnsi"/>
        </w:rPr>
        <w:t xml:space="preserve">basic </w:t>
      </w:r>
      <w:r w:rsidRPr="001825FF">
        <w:rPr>
          <w:rFonts w:cstheme="minorHAnsi"/>
        </w:rPr>
        <w:t xml:space="preserve">mock-up </w:t>
      </w:r>
      <w:r w:rsidR="007433C0" w:rsidRPr="001825FF">
        <w:rPr>
          <w:rFonts w:cstheme="minorHAnsi"/>
        </w:rPr>
        <w:t xml:space="preserve">(No graphical design necessary) </w:t>
      </w:r>
    </w:p>
    <w:p w14:paraId="327566E9" w14:textId="5CF9C72B" w:rsidR="0035627E" w:rsidRPr="001825FF" w:rsidRDefault="0035627E" w:rsidP="00A25FD5">
      <w:pPr>
        <w:ind w:left="720"/>
        <w:jc w:val="both"/>
        <w:rPr>
          <w:rFonts w:cstheme="minorHAnsi"/>
          <w:b/>
          <w:bCs/>
        </w:rPr>
      </w:pPr>
    </w:p>
    <w:p w14:paraId="755AA43E" w14:textId="15686FA9" w:rsidR="0035627E" w:rsidRPr="001825FF" w:rsidRDefault="003630DF" w:rsidP="00A25FD5">
      <w:pPr>
        <w:ind w:left="720"/>
        <w:jc w:val="both"/>
        <w:rPr>
          <w:rFonts w:cstheme="minorHAnsi"/>
          <w:b/>
          <w:bCs/>
        </w:rPr>
      </w:pPr>
      <w:r w:rsidRPr="001825FF">
        <w:rPr>
          <w:rFonts w:cstheme="minorHAnsi"/>
          <w:b/>
          <w:bCs/>
        </w:rPr>
        <w:t>QA:</w:t>
      </w:r>
    </w:p>
    <w:p w14:paraId="62905D8A" w14:textId="164CDCEC" w:rsidR="009A4D8E" w:rsidRPr="001825FF" w:rsidRDefault="009A4D8E" w:rsidP="009A4D8E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</w:rPr>
      </w:pPr>
      <w:r w:rsidRPr="001825FF">
        <w:rPr>
          <w:rFonts w:cstheme="minorHAnsi"/>
        </w:rPr>
        <w:t xml:space="preserve">Set up a repository </w:t>
      </w:r>
      <w:r w:rsidR="00C65850" w:rsidRPr="001825FF">
        <w:rPr>
          <w:rFonts w:cstheme="minorHAnsi"/>
        </w:rPr>
        <w:t xml:space="preserve">for storage and updating of game files </w:t>
      </w:r>
      <w:r w:rsidR="00A11DF4" w:rsidRPr="001825FF">
        <w:rPr>
          <w:rFonts w:cstheme="minorHAnsi"/>
        </w:rPr>
        <w:t>along with specifications</w:t>
      </w:r>
      <w:r w:rsidR="00152DBD" w:rsidRPr="001825FF">
        <w:rPr>
          <w:rFonts w:cstheme="minorHAnsi"/>
        </w:rPr>
        <w:t xml:space="preserve"> through Version Control</w:t>
      </w:r>
    </w:p>
    <w:p w14:paraId="735ADC3F" w14:textId="77777777" w:rsidR="005B54C8" w:rsidRPr="001825FF" w:rsidRDefault="005B54C8" w:rsidP="00A25FD5">
      <w:pPr>
        <w:rPr>
          <w:rFonts w:cstheme="minorHAnsi"/>
        </w:rPr>
      </w:pPr>
    </w:p>
    <w:p w14:paraId="7FC053F2" w14:textId="77777777" w:rsidR="00824AA2" w:rsidRPr="001825FF" w:rsidRDefault="00824AA2" w:rsidP="00A25FD5">
      <w:pPr>
        <w:rPr>
          <w:rFonts w:cstheme="minorHAnsi"/>
        </w:rPr>
      </w:pPr>
    </w:p>
    <w:p w14:paraId="10615CE2" w14:textId="5657DAB6" w:rsidR="005B54C8" w:rsidRPr="001825FF" w:rsidRDefault="005B54C8" w:rsidP="00A25FD5">
      <w:pPr>
        <w:rPr>
          <w:rFonts w:cstheme="minorHAnsi"/>
          <w:b/>
        </w:rPr>
      </w:pPr>
      <w:r w:rsidRPr="001825FF">
        <w:rPr>
          <w:rFonts w:cstheme="minorHAnsi"/>
          <w:b/>
          <w:sz w:val="20"/>
          <w:szCs w:val="20"/>
        </w:rPr>
        <w:t>2.</w:t>
      </w:r>
      <w:r w:rsidR="00286F93" w:rsidRPr="001825FF">
        <w:rPr>
          <w:rFonts w:cstheme="minorHAnsi"/>
          <w:b/>
          <w:sz w:val="20"/>
          <w:szCs w:val="20"/>
        </w:rPr>
        <w:t>2</w:t>
      </w:r>
      <w:r w:rsidRPr="001825FF">
        <w:rPr>
          <w:rFonts w:cstheme="minorHAnsi"/>
          <w:b/>
          <w:sz w:val="20"/>
          <w:szCs w:val="20"/>
        </w:rPr>
        <w:tab/>
      </w:r>
      <w:r w:rsidRPr="001825FF">
        <w:rPr>
          <w:rFonts w:cstheme="minorHAnsi"/>
          <w:b/>
        </w:rPr>
        <w:t>Assumptions and Constraints</w:t>
      </w:r>
    </w:p>
    <w:p w14:paraId="47891613" w14:textId="5E266F9B" w:rsidR="005B54C8" w:rsidRPr="001825FF" w:rsidRDefault="005B54C8" w:rsidP="00A25FD5">
      <w:pPr>
        <w:rPr>
          <w:rFonts w:cstheme="minorHAnsi"/>
          <w:b/>
        </w:rPr>
      </w:pPr>
      <w:r w:rsidRPr="001825FF">
        <w:rPr>
          <w:rFonts w:cstheme="minorHAnsi"/>
          <w:b/>
        </w:rPr>
        <w:tab/>
      </w:r>
    </w:p>
    <w:p w14:paraId="4135116E" w14:textId="77777777" w:rsidR="00152DBD" w:rsidRPr="001825FF" w:rsidRDefault="00152DBD" w:rsidP="00A25FD5">
      <w:pPr>
        <w:rPr>
          <w:rFonts w:cstheme="minorHAnsi"/>
        </w:rPr>
      </w:pPr>
    </w:p>
    <w:p w14:paraId="7120A68D" w14:textId="5F179F29" w:rsidR="0032070E" w:rsidRPr="001825FF" w:rsidRDefault="00E121DE" w:rsidP="00E121DE">
      <w:pPr>
        <w:pStyle w:val="ListParagraph"/>
        <w:numPr>
          <w:ilvl w:val="0"/>
          <w:numId w:val="2"/>
        </w:numPr>
        <w:rPr>
          <w:rFonts w:cstheme="minorHAnsi"/>
        </w:rPr>
      </w:pPr>
      <w:r w:rsidRPr="001825FF">
        <w:rPr>
          <w:rFonts w:cstheme="minorHAnsi"/>
        </w:rPr>
        <w:t xml:space="preserve">Any recommendations and or </w:t>
      </w:r>
      <w:r w:rsidR="005C546E" w:rsidRPr="001825FF">
        <w:rPr>
          <w:rFonts w:cstheme="minorHAnsi"/>
        </w:rPr>
        <w:t xml:space="preserve">suggestions regarding the general structure </w:t>
      </w:r>
      <w:r w:rsidR="000B698B" w:rsidRPr="001825FF">
        <w:rPr>
          <w:rFonts w:cstheme="minorHAnsi"/>
        </w:rPr>
        <w:t>of game functions are welcome</w:t>
      </w:r>
      <w:r w:rsidR="00800B24" w:rsidRPr="001825FF">
        <w:rPr>
          <w:rFonts w:cstheme="minorHAnsi"/>
        </w:rPr>
        <w:t xml:space="preserve">, </w:t>
      </w:r>
      <w:r w:rsidR="00AE1B79" w:rsidRPr="001825FF">
        <w:rPr>
          <w:rFonts w:cstheme="minorHAnsi"/>
        </w:rPr>
        <w:t xml:space="preserve">this is merely a general guide for group functions regarding </w:t>
      </w:r>
      <w:r w:rsidR="00152DBD" w:rsidRPr="001825FF">
        <w:rPr>
          <w:rFonts w:cstheme="minorHAnsi"/>
        </w:rPr>
        <w:t>the project.</w:t>
      </w:r>
    </w:p>
    <w:p w14:paraId="4CC7CF4B" w14:textId="23704EFA" w:rsidR="00824AA2" w:rsidRPr="001825FF" w:rsidRDefault="005D354E" w:rsidP="0030401F">
      <w:pPr>
        <w:pStyle w:val="Heading1"/>
        <w:rPr>
          <w:rFonts w:asciiTheme="minorHAnsi" w:hAnsiTheme="minorHAnsi" w:cstheme="minorHAnsi"/>
          <w:color w:val="44546A" w:themeColor="text2"/>
          <w:sz w:val="32"/>
          <w:szCs w:val="32"/>
        </w:rPr>
      </w:pPr>
      <w:bookmarkStart w:id="6" w:name="_Toc506749004"/>
      <w:r w:rsidRPr="001825FF">
        <w:rPr>
          <w:rFonts w:asciiTheme="minorHAnsi" w:hAnsiTheme="minorHAnsi" w:cstheme="minorHAnsi"/>
          <w:color w:val="44546A" w:themeColor="text2"/>
          <w:sz w:val="32"/>
          <w:szCs w:val="32"/>
        </w:rPr>
        <w:t xml:space="preserve">functional requirements </w:t>
      </w:r>
      <w:bookmarkEnd w:id="6"/>
      <w:r w:rsidR="00152DBD" w:rsidRPr="001825FF">
        <w:rPr>
          <w:rFonts w:asciiTheme="minorHAnsi" w:hAnsiTheme="minorHAnsi" w:cstheme="minorHAnsi"/>
          <w:color w:val="44546A" w:themeColor="text2"/>
          <w:sz w:val="32"/>
          <w:szCs w:val="32"/>
        </w:rPr>
        <w:t xml:space="preserve">And Specifics </w:t>
      </w:r>
    </w:p>
    <w:p w14:paraId="473939C5" w14:textId="6D318AE6" w:rsidR="005D354E" w:rsidRPr="001825FF" w:rsidRDefault="005D354E" w:rsidP="00A25FD5">
      <w:pPr>
        <w:jc w:val="both"/>
        <w:rPr>
          <w:rFonts w:cstheme="minorHAnsi"/>
          <w:sz w:val="20"/>
          <w:szCs w:val="20"/>
        </w:rPr>
      </w:pPr>
    </w:p>
    <w:p w14:paraId="796A281C" w14:textId="0E268C87" w:rsidR="00EA68A7" w:rsidRPr="001825FF" w:rsidRDefault="00EA68A7" w:rsidP="00A25FD5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7" w:name="_Toc506749005"/>
      <w:r w:rsidRPr="001825FF">
        <w:rPr>
          <w:rFonts w:asciiTheme="minorHAnsi" w:hAnsiTheme="minorHAnsi" w:cstheme="minorHAnsi"/>
          <w:sz w:val="20"/>
        </w:rPr>
        <w:t>3.1</w:t>
      </w:r>
      <w:r w:rsidRPr="001825FF">
        <w:rPr>
          <w:rFonts w:asciiTheme="minorHAnsi" w:hAnsiTheme="minorHAnsi" w:cstheme="minorHAnsi"/>
          <w:sz w:val="20"/>
        </w:rPr>
        <w:tab/>
      </w:r>
      <w:r w:rsidR="0030401F" w:rsidRPr="001825FF">
        <w:rPr>
          <w:rFonts w:asciiTheme="minorHAnsi" w:hAnsiTheme="minorHAnsi" w:cstheme="minorHAnsi"/>
          <w:sz w:val="24"/>
          <w:szCs w:val="24"/>
        </w:rPr>
        <w:t>Objective</w:t>
      </w:r>
      <w:r w:rsidR="00645871" w:rsidRPr="001825FF">
        <w:rPr>
          <w:rFonts w:asciiTheme="minorHAnsi" w:hAnsiTheme="minorHAnsi" w:cstheme="minorHAnsi"/>
          <w:sz w:val="24"/>
          <w:szCs w:val="24"/>
        </w:rPr>
        <w:t xml:space="preserve"> </w:t>
      </w:r>
      <w:bookmarkEnd w:id="7"/>
    </w:p>
    <w:p w14:paraId="583E1B86" w14:textId="69D4CBD2" w:rsidR="006C689C" w:rsidRPr="001825FF" w:rsidRDefault="006C689C" w:rsidP="00A25FD5">
      <w:pPr>
        <w:ind w:left="720"/>
        <w:rPr>
          <w:rFonts w:cstheme="minorHAnsi"/>
        </w:rPr>
      </w:pPr>
    </w:p>
    <w:p w14:paraId="239C2DAE" w14:textId="1F295DDC" w:rsidR="00285E21" w:rsidRPr="001825FF" w:rsidRDefault="00285E21" w:rsidP="00A25FD5">
      <w:pPr>
        <w:ind w:left="720"/>
        <w:rPr>
          <w:rFonts w:cstheme="minorHAnsi"/>
        </w:rPr>
      </w:pPr>
      <w:r w:rsidRPr="001825FF">
        <w:rPr>
          <w:rFonts w:cstheme="minorHAnsi"/>
        </w:rPr>
        <w:lastRenderedPageBreak/>
        <w:t>With members being both the developers and end-user, the game will be structured based on our collective creative insight and knowledge regarding what a “Whack-a-</w:t>
      </w:r>
      <w:r w:rsidR="00B35D03">
        <w:rPr>
          <w:rFonts w:cstheme="minorHAnsi"/>
        </w:rPr>
        <w:t>Prof</w:t>
      </w:r>
      <w:r w:rsidRPr="001825FF">
        <w:rPr>
          <w:rFonts w:cstheme="minorHAnsi"/>
        </w:rPr>
        <w:t>” styled game is</w:t>
      </w:r>
      <w:r w:rsidR="00DE102A" w:rsidRPr="001825FF">
        <w:rPr>
          <w:rFonts w:cstheme="minorHAnsi"/>
        </w:rPr>
        <w:t>.</w:t>
      </w:r>
    </w:p>
    <w:p w14:paraId="44AA17C1" w14:textId="4C5E2C6A" w:rsidR="00A21896" w:rsidRPr="001825FF" w:rsidRDefault="00A21896" w:rsidP="00A25FD5">
      <w:pPr>
        <w:ind w:left="720"/>
        <w:rPr>
          <w:rFonts w:cstheme="minorHAnsi"/>
        </w:rPr>
      </w:pPr>
    </w:p>
    <w:p w14:paraId="53DACE86" w14:textId="6B8D3CE0" w:rsidR="00A21896" w:rsidRPr="001825FF" w:rsidRDefault="00A21896" w:rsidP="00A21896">
      <w:pPr>
        <w:pStyle w:val="ListParagraph"/>
        <w:numPr>
          <w:ilvl w:val="0"/>
          <w:numId w:val="2"/>
        </w:numPr>
        <w:rPr>
          <w:rFonts w:cstheme="minorHAnsi"/>
        </w:rPr>
      </w:pPr>
      <w:r w:rsidRPr="001825FF">
        <w:rPr>
          <w:rFonts w:cstheme="minorHAnsi"/>
        </w:rPr>
        <w:t xml:space="preserve">The game is meant to be simple, </w:t>
      </w:r>
      <w:r w:rsidR="002D77C4" w:rsidRPr="001825FF">
        <w:rPr>
          <w:rFonts w:cstheme="minorHAnsi"/>
        </w:rPr>
        <w:t>accessible,</w:t>
      </w:r>
      <w:r w:rsidRPr="001825FF">
        <w:rPr>
          <w:rFonts w:cstheme="minorHAnsi"/>
        </w:rPr>
        <w:t xml:space="preserve"> </w:t>
      </w:r>
      <w:r w:rsidR="00D84654" w:rsidRPr="001825FF">
        <w:rPr>
          <w:rFonts w:cstheme="minorHAnsi"/>
        </w:rPr>
        <w:t xml:space="preserve">and most importantly </w:t>
      </w:r>
      <w:r w:rsidR="00D84654" w:rsidRPr="001825FF">
        <w:rPr>
          <w:rFonts w:cstheme="minorHAnsi"/>
          <w:b/>
          <w:bCs/>
        </w:rPr>
        <w:t xml:space="preserve">entertaining </w:t>
      </w:r>
    </w:p>
    <w:p w14:paraId="1008FBEC" w14:textId="4AED00E5" w:rsidR="002D77C4" w:rsidRPr="001825FF" w:rsidRDefault="002D77C4" w:rsidP="00A21896">
      <w:pPr>
        <w:pStyle w:val="ListParagraph"/>
        <w:numPr>
          <w:ilvl w:val="0"/>
          <w:numId w:val="2"/>
        </w:numPr>
        <w:rPr>
          <w:rFonts w:cstheme="minorHAnsi"/>
        </w:rPr>
      </w:pPr>
      <w:r w:rsidRPr="001825FF">
        <w:rPr>
          <w:rFonts w:cstheme="minorHAnsi"/>
        </w:rPr>
        <w:t xml:space="preserve">The </w:t>
      </w:r>
      <w:r w:rsidR="00B23363" w:rsidRPr="001825FF">
        <w:rPr>
          <w:rFonts w:cstheme="minorHAnsi"/>
        </w:rPr>
        <w:t xml:space="preserve">game should run as smoothly as possible given our short development time </w:t>
      </w:r>
    </w:p>
    <w:p w14:paraId="2A5226E8" w14:textId="77777777" w:rsidR="00645871" w:rsidRPr="001825FF" w:rsidRDefault="00645871" w:rsidP="00A25FD5">
      <w:pPr>
        <w:rPr>
          <w:rFonts w:cstheme="minorHAnsi"/>
        </w:rPr>
      </w:pPr>
    </w:p>
    <w:p w14:paraId="2CAB5B6A" w14:textId="61229A82" w:rsidR="00645871" w:rsidRPr="001825FF" w:rsidRDefault="00645871" w:rsidP="00A25FD5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8" w:name="_Toc506749006"/>
      <w:r w:rsidRPr="001825FF">
        <w:rPr>
          <w:rFonts w:asciiTheme="minorHAnsi" w:hAnsiTheme="minorHAnsi" w:cstheme="minorHAnsi"/>
          <w:sz w:val="24"/>
          <w:szCs w:val="24"/>
        </w:rPr>
        <w:t>3.</w:t>
      </w:r>
      <w:r w:rsidR="00824AA2" w:rsidRPr="001825FF">
        <w:rPr>
          <w:rFonts w:asciiTheme="minorHAnsi" w:hAnsiTheme="minorHAnsi" w:cstheme="minorHAnsi"/>
          <w:sz w:val="24"/>
          <w:szCs w:val="24"/>
        </w:rPr>
        <w:t>2</w:t>
      </w:r>
      <w:r w:rsidRPr="001825FF">
        <w:rPr>
          <w:rFonts w:asciiTheme="minorHAnsi" w:hAnsiTheme="minorHAnsi" w:cstheme="minorHAnsi"/>
          <w:sz w:val="24"/>
          <w:szCs w:val="24"/>
        </w:rPr>
        <w:tab/>
      </w:r>
      <w:r w:rsidR="00F91342" w:rsidRPr="001825FF">
        <w:rPr>
          <w:rFonts w:asciiTheme="minorHAnsi" w:hAnsiTheme="minorHAnsi" w:cstheme="minorHAnsi"/>
          <w:sz w:val="24"/>
          <w:szCs w:val="24"/>
        </w:rPr>
        <w:t>Logistical</w:t>
      </w:r>
      <w:r w:rsidR="00904EEA" w:rsidRPr="001825FF">
        <w:rPr>
          <w:rFonts w:asciiTheme="minorHAnsi" w:hAnsiTheme="minorHAnsi" w:cstheme="minorHAnsi"/>
          <w:sz w:val="24"/>
          <w:szCs w:val="24"/>
        </w:rPr>
        <w:t>/Coding</w:t>
      </w:r>
      <w:r w:rsidRPr="001825FF">
        <w:rPr>
          <w:rFonts w:asciiTheme="minorHAnsi" w:hAnsiTheme="minorHAnsi" w:cstheme="minorHAnsi"/>
          <w:sz w:val="24"/>
          <w:szCs w:val="24"/>
        </w:rPr>
        <w:t xml:space="preserve"> Requirements</w:t>
      </w:r>
      <w:bookmarkEnd w:id="8"/>
    </w:p>
    <w:p w14:paraId="44DEAFC6" w14:textId="77777777" w:rsidR="00645871" w:rsidRPr="001825FF" w:rsidRDefault="00645871" w:rsidP="00A25FD5">
      <w:pPr>
        <w:rPr>
          <w:rFonts w:cstheme="minorHAnsi"/>
        </w:rPr>
      </w:pPr>
    </w:p>
    <w:p w14:paraId="2E0A1699" w14:textId="23177648" w:rsidR="00824AA2" w:rsidRPr="001825FF" w:rsidRDefault="00232363" w:rsidP="00A25FD5">
      <w:pPr>
        <w:ind w:left="720"/>
        <w:rPr>
          <w:rFonts w:cstheme="minorHAnsi"/>
          <w:b/>
          <w:bCs/>
        </w:rPr>
      </w:pPr>
      <w:r w:rsidRPr="001825FF">
        <w:rPr>
          <w:rFonts w:cstheme="minorHAnsi"/>
          <w:b/>
          <w:bCs/>
        </w:rPr>
        <w:t>Gameplay Algorithms</w:t>
      </w:r>
    </w:p>
    <w:p w14:paraId="64323C9F" w14:textId="7CD4203A" w:rsidR="009C10DB" w:rsidRPr="001825FF" w:rsidRDefault="0054421A" w:rsidP="0054421A">
      <w:pPr>
        <w:pStyle w:val="ListParagraph"/>
        <w:numPr>
          <w:ilvl w:val="0"/>
          <w:numId w:val="2"/>
        </w:numPr>
        <w:rPr>
          <w:rFonts w:cstheme="minorHAnsi"/>
        </w:rPr>
      </w:pPr>
      <w:r w:rsidRPr="001825FF">
        <w:rPr>
          <w:rFonts w:cstheme="minorHAnsi"/>
        </w:rPr>
        <w:t xml:space="preserve">Player will be provided with </w:t>
      </w:r>
      <w:r w:rsidR="002A2495" w:rsidRPr="001825FF">
        <w:rPr>
          <w:rFonts w:cstheme="minorHAnsi"/>
        </w:rPr>
        <w:t xml:space="preserve">a “lives” system establishing </w:t>
      </w:r>
      <w:proofErr w:type="gramStart"/>
      <w:r w:rsidR="002A2495" w:rsidRPr="001825FF">
        <w:rPr>
          <w:rFonts w:cstheme="minorHAnsi"/>
        </w:rPr>
        <w:t>a number of</w:t>
      </w:r>
      <w:proofErr w:type="gramEnd"/>
      <w:r w:rsidR="002A2495" w:rsidRPr="001825FF">
        <w:rPr>
          <w:rFonts w:cstheme="minorHAnsi"/>
        </w:rPr>
        <w:t xml:space="preserve"> allowed misses </w:t>
      </w:r>
      <w:r w:rsidR="00C43A7B" w:rsidRPr="001825FF">
        <w:rPr>
          <w:rFonts w:cstheme="minorHAnsi"/>
        </w:rPr>
        <w:t>before game termination</w:t>
      </w:r>
    </w:p>
    <w:p w14:paraId="70E54355" w14:textId="655E3073" w:rsidR="00C43A7B" w:rsidRPr="001825FF" w:rsidRDefault="00C43A7B" w:rsidP="00C43A7B">
      <w:pPr>
        <w:pStyle w:val="ListParagraph"/>
        <w:numPr>
          <w:ilvl w:val="1"/>
          <w:numId w:val="2"/>
        </w:numPr>
        <w:rPr>
          <w:rFonts w:cstheme="minorHAnsi"/>
        </w:rPr>
      </w:pPr>
      <w:r w:rsidRPr="001825FF">
        <w:rPr>
          <w:rFonts w:cstheme="minorHAnsi"/>
        </w:rPr>
        <w:t>Suggeste</w:t>
      </w:r>
      <w:r w:rsidR="00DE7064" w:rsidRPr="001825FF">
        <w:rPr>
          <w:rFonts w:cstheme="minorHAnsi"/>
        </w:rPr>
        <w:t>d baseline of 5 lives (</w:t>
      </w:r>
      <w:r w:rsidR="00DE7064" w:rsidRPr="001825FF">
        <w:rPr>
          <w:rFonts w:cstheme="minorHAnsi"/>
          <w:color w:val="FF0000"/>
        </w:rPr>
        <w:t>Subject to Change</w:t>
      </w:r>
      <w:r w:rsidR="00DE7064" w:rsidRPr="001825FF">
        <w:rPr>
          <w:rFonts w:cstheme="minorHAnsi"/>
        </w:rPr>
        <w:t>)</w:t>
      </w:r>
    </w:p>
    <w:p w14:paraId="69759367" w14:textId="62EDA4D6" w:rsidR="000328A3" w:rsidRPr="001825FF" w:rsidRDefault="00210A49" w:rsidP="00C43A7B">
      <w:pPr>
        <w:pStyle w:val="ListParagraph"/>
        <w:numPr>
          <w:ilvl w:val="1"/>
          <w:numId w:val="2"/>
        </w:numPr>
        <w:rPr>
          <w:rFonts w:cstheme="minorHAnsi"/>
        </w:rPr>
      </w:pPr>
      <w:r w:rsidRPr="001825FF">
        <w:rPr>
          <w:rFonts w:cstheme="minorHAnsi"/>
          <w:b/>
          <w:bCs/>
        </w:rPr>
        <w:t xml:space="preserve">When all lives lost: </w:t>
      </w:r>
      <w:r w:rsidR="00926B80" w:rsidRPr="001825FF">
        <w:rPr>
          <w:rFonts w:cstheme="minorHAnsi"/>
        </w:rPr>
        <w:t xml:space="preserve">Gameplay is terminated, </w:t>
      </w:r>
      <w:r w:rsidR="00B318C0" w:rsidRPr="001825FF">
        <w:rPr>
          <w:rFonts w:cstheme="minorHAnsi"/>
        </w:rPr>
        <w:t>A score is provided through a pop-up</w:t>
      </w:r>
    </w:p>
    <w:p w14:paraId="0A7485B9" w14:textId="60AB1EA5" w:rsidR="0026222B" w:rsidRPr="001825FF" w:rsidRDefault="003A5A70" w:rsidP="0026222B">
      <w:pPr>
        <w:pStyle w:val="ListParagraph"/>
        <w:numPr>
          <w:ilvl w:val="0"/>
          <w:numId w:val="2"/>
        </w:numPr>
        <w:rPr>
          <w:rFonts w:cstheme="minorHAnsi"/>
        </w:rPr>
      </w:pPr>
      <w:r w:rsidRPr="001825FF">
        <w:rPr>
          <w:rFonts w:cstheme="minorHAnsi"/>
        </w:rPr>
        <w:t>Th</w:t>
      </w:r>
      <w:r w:rsidR="00152E75" w:rsidRPr="001825FF">
        <w:rPr>
          <w:rFonts w:cstheme="minorHAnsi"/>
        </w:rPr>
        <w:t>e</w:t>
      </w:r>
      <w:r w:rsidR="00672B8B" w:rsidRPr="001825FF">
        <w:rPr>
          <w:rFonts w:cstheme="minorHAnsi"/>
        </w:rPr>
        <w:t xml:space="preserve"> game is time based </w:t>
      </w:r>
    </w:p>
    <w:p w14:paraId="1FC38BFE" w14:textId="1C2D43AF" w:rsidR="00935E96" w:rsidRPr="001825FF" w:rsidRDefault="00935E96" w:rsidP="00935E96">
      <w:pPr>
        <w:pStyle w:val="ListParagraph"/>
        <w:numPr>
          <w:ilvl w:val="1"/>
          <w:numId w:val="2"/>
        </w:numPr>
        <w:rPr>
          <w:rFonts w:cstheme="minorHAnsi"/>
        </w:rPr>
      </w:pPr>
      <w:r w:rsidRPr="001825FF">
        <w:rPr>
          <w:rFonts w:cstheme="minorHAnsi"/>
        </w:rPr>
        <w:t>There Is a</w:t>
      </w:r>
      <w:r w:rsidR="00260455" w:rsidRPr="001825FF">
        <w:rPr>
          <w:rFonts w:cstheme="minorHAnsi"/>
        </w:rPr>
        <w:t>n overall timer for how long the player can whack “</w:t>
      </w:r>
      <w:r w:rsidR="00B35D03">
        <w:rPr>
          <w:rFonts w:cstheme="minorHAnsi"/>
        </w:rPr>
        <w:t>Professors</w:t>
      </w:r>
      <w:r w:rsidR="00260455" w:rsidRPr="001825FF">
        <w:rPr>
          <w:rFonts w:cstheme="minorHAnsi"/>
        </w:rPr>
        <w:t>”</w:t>
      </w:r>
      <w:r w:rsidR="00366FCB" w:rsidRPr="001825FF">
        <w:rPr>
          <w:rFonts w:cstheme="minorHAnsi"/>
        </w:rPr>
        <w:t>.</w:t>
      </w:r>
    </w:p>
    <w:p w14:paraId="0454FB80" w14:textId="26C4622C" w:rsidR="00366FCB" w:rsidRPr="001825FF" w:rsidRDefault="00366FCB" w:rsidP="00935E96">
      <w:pPr>
        <w:pStyle w:val="ListParagraph"/>
        <w:numPr>
          <w:ilvl w:val="1"/>
          <w:numId w:val="2"/>
        </w:numPr>
        <w:rPr>
          <w:rFonts w:cstheme="minorHAnsi"/>
        </w:rPr>
      </w:pPr>
      <w:r w:rsidRPr="001825FF">
        <w:rPr>
          <w:rFonts w:cstheme="minorHAnsi"/>
          <w:b/>
          <w:bCs/>
        </w:rPr>
        <w:t xml:space="preserve">The frequency </w:t>
      </w:r>
      <w:r w:rsidR="00C45436" w:rsidRPr="001825FF">
        <w:rPr>
          <w:rFonts w:cstheme="minorHAnsi"/>
          <w:b/>
          <w:bCs/>
        </w:rPr>
        <w:t xml:space="preserve">of </w:t>
      </w:r>
      <w:r w:rsidR="00B35D03" w:rsidRPr="00B35D03">
        <w:rPr>
          <w:rFonts w:cstheme="minorHAnsi"/>
          <w:b/>
          <w:bCs/>
        </w:rPr>
        <w:t>Professors</w:t>
      </w:r>
      <w:r w:rsidR="00C45436" w:rsidRPr="001825FF">
        <w:rPr>
          <w:rFonts w:cstheme="minorHAnsi"/>
          <w:b/>
          <w:bCs/>
        </w:rPr>
        <w:t xml:space="preserve"> is tied to the timer</w:t>
      </w:r>
      <w:r w:rsidR="00C45436" w:rsidRPr="001825FF">
        <w:rPr>
          <w:rFonts w:cstheme="minorHAnsi"/>
        </w:rPr>
        <w:t xml:space="preserve">, </w:t>
      </w:r>
      <w:r w:rsidR="00CA211D" w:rsidRPr="001825FF">
        <w:rPr>
          <w:rFonts w:cstheme="minorHAnsi"/>
        </w:rPr>
        <w:t>as the session progresses “</w:t>
      </w:r>
      <w:r w:rsidR="00B35D03">
        <w:rPr>
          <w:rFonts w:cstheme="minorHAnsi"/>
        </w:rPr>
        <w:t>Professors</w:t>
      </w:r>
      <w:r w:rsidR="00CA211D" w:rsidRPr="001825FF">
        <w:rPr>
          <w:rFonts w:cstheme="minorHAnsi"/>
        </w:rPr>
        <w:t>”</w:t>
      </w:r>
      <w:r w:rsidR="00892746" w:rsidRPr="001825FF">
        <w:rPr>
          <w:rFonts w:cstheme="minorHAnsi"/>
        </w:rPr>
        <w:t xml:space="preserve"> pop up more frequently and stay up for shorter amounts of time</w:t>
      </w:r>
    </w:p>
    <w:p w14:paraId="7A7849CB" w14:textId="6200AE81" w:rsidR="000B2ECA" w:rsidRPr="001825FF" w:rsidRDefault="000E01DE" w:rsidP="00935E96">
      <w:pPr>
        <w:pStyle w:val="ListParagraph"/>
        <w:numPr>
          <w:ilvl w:val="1"/>
          <w:numId w:val="2"/>
        </w:numPr>
        <w:rPr>
          <w:rFonts w:cstheme="minorHAnsi"/>
        </w:rPr>
      </w:pPr>
      <w:r w:rsidRPr="001825FF">
        <w:rPr>
          <w:rFonts w:cstheme="minorHAnsi"/>
          <w:b/>
          <w:bCs/>
        </w:rPr>
        <w:t xml:space="preserve">When timer ends: </w:t>
      </w:r>
      <w:r w:rsidRPr="001825FF">
        <w:rPr>
          <w:rFonts w:cstheme="minorHAnsi"/>
        </w:rPr>
        <w:t>Gameplay is terminated, A score is provided through a pop-up</w:t>
      </w:r>
    </w:p>
    <w:p w14:paraId="4FB1CB09" w14:textId="1C5AAF2B" w:rsidR="007325D0" w:rsidRPr="001825FF" w:rsidRDefault="00896C60" w:rsidP="007325D0">
      <w:pPr>
        <w:pStyle w:val="ListParagraph"/>
        <w:numPr>
          <w:ilvl w:val="0"/>
          <w:numId w:val="2"/>
        </w:numPr>
        <w:rPr>
          <w:rFonts w:cstheme="minorHAnsi"/>
        </w:rPr>
      </w:pPr>
      <w:r w:rsidRPr="001825FF">
        <w:rPr>
          <w:rFonts w:cstheme="minorHAnsi"/>
        </w:rPr>
        <w:t xml:space="preserve">A counter is necessary to keep track of points </w:t>
      </w:r>
      <w:r w:rsidR="0003734A" w:rsidRPr="001825FF">
        <w:rPr>
          <w:rFonts w:cstheme="minorHAnsi"/>
        </w:rPr>
        <w:t>obtained per “</w:t>
      </w:r>
      <w:r w:rsidR="00B35D03">
        <w:rPr>
          <w:rFonts w:cstheme="minorHAnsi"/>
        </w:rPr>
        <w:t>Professor</w:t>
      </w:r>
      <w:r w:rsidR="0003734A" w:rsidRPr="001825FF">
        <w:rPr>
          <w:rFonts w:cstheme="minorHAnsi"/>
        </w:rPr>
        <w:t>” whacked</w:t>
      </w:r>
      <w:r w:rsidR="000B2ECA" w:rsidRPr="001825FF">
        <w:rPr>
          <w:rFonts w:cstheme="minorHAnsi"/>
        </w:rPr>
        <w:t>.</w:t>
      </w:r>
    </w:p>
    <w:p w14:paraId="0ECFD7FD" w14:textId="77777777" w:rsidR="005F5AB0" w:rsidRPr="001825FF" w:rsidRDefault="005F5AB0" w:rsidP="005F5AB0">
      <w:pPr>
        <w:pStyle w:val="ListParagraph"/>
        <w:ind w:left="1080"/>
        <w:rPr>
          <w:rFonts w:cstheme="minorHAnsi"/>
        </w:rPr>
      </w:pPr>
    </w:p>
    <w:p w14:paraId="5411B2FD" w14:textId="49559587" w:rsidR="00A25FD5" w:rsidRPr="001825FF" w:rsidRDefault="00CE0151" w:rsidP="00A25FD5">
      <w:pPr>
        <w:ind w:left="720"/>
        <w:rPr>
          <w:rFonts w:cstheme="minorHAnsi"/>
          <w:b/>
          <w:bCs/>
        </w:rPr>
      </w:pPr>
      <w:r w:rsidRPr="001825FF">
        <w:rPr>
          <w:rFonts w:cstheme="minorHAnsi"/>
          <w:b/>
          <w:bCs/>
        </w:rPr>
        <w:t>Miscellaneous Algorithms – Its up to the group to determine if we add these</w:t>
      </w:r>
      <w:r w:rsidR="009215EF" w:rsidRPr="001825FF">
        <w:rPr>
          <w:rFonts w:cstheme="minorHAnsi"/>
          <w:b/>
          <w:bCs/>
        </w:rPr>
        <w:t xml:space="preserve"> as they are mostly for </w:t>
      </w:r>
      <w:r w:rsidR="00C32152" w:rsidRPr="001825FF">
        <w:rPr>
          <w:rFonts w:cstheme="minorHAnsi"/>
          <w:b/>
          <w:bCs/>
        </w:rPr>
        <w:t>fun/creativity</w:t>
      </w:r>
    </w:p>
    <w:p w14:paraId="56BA56F2" w14:textId="45A654EF" w:rsidR="00CE0151" w:rsidRPr="001825FF" w:rsidRDefault="00CE0151" w:rsidP="00A25FD5">
      <w:pPr>
        <w:ind w:left="720"/>
        <w:rPr>
          <w:rFonts w:cstheme="minorHAnsi"/>
          <w:b/>
          <w:bCs/>
        </w:rPr>
      </w:pPr>
    </w:p>
    <w:p w14:paraId="1915388E" w14:textId="65BB9967" w:rsidR="00CE0151" w:rsidRPr="001825FF" w:rsidRDefault="002E74E2" w:rsidP="002E74E2">
      <w:pPr>
        <w:pStyle w:val="ListParagraph"/>
        <w:numPr>
          <w:ilvl w:val="0"/>
          <w:numId w:val="2"/>
        </w:numPr>
        <w:rPr>
          <w:rFonts w:cstheme="minorHAnsi"/>
        </w:rPr>
      </w:pPr>
      <w:r w:rsidRPr="001825FF">
        <w:rPr>
          <w:rFonts w:cstheme="minorHAnsi"/>
        </w:rPr>
        <w:t xml:space="preserve">A Possible Boss Level </w:t>
      </w:r>
    </w:p>
    <w:p w14:paraId="68F8EDEA" w14:textId="1F9E335E" w:rsidR="00031045" w:rsidRPr="001825FF" w:rsidRDefault="00031045" w:rsidP="00031045">
      <w:pPr>
        <w:pStyle w:val="ListParagraph"/>
        <w:numPr>
          <w:ilvl w:val="1"/>
          <w:numId w:val="2"/>
        </w:numPr>
        <w:rPr>
          <w:rFonts w:cstheme="minorHAnsi"/>
        </w:rPr>
      </w:pPr>
      <w:r w:rsidRPr="001825FF">
        <w:rPr>
          <w:rFonts w:cstheme="minorHAnsi"/>
        </w:rPr>
        <w:t xml:space="preserve">“Bosses” are </w:t>
      </w:r>
      <w:r w:rsidR="00B35D03">
        <w:rPr>
          <w:rFonts w:cstheme="minorHAnsi"/>
        </w:rPr>
        <w:t>p</w:t>
      </w:r>
      <w:r w:rsidR="00B35D03">
        <w:rPr>
          <w:rFonts w:cstheme="minorHAnsi"/>
        </w:rPr>
        <w:t>rofessors</w:t>
      </w:r>
      <w:r w:rsidRPr="001825FF">
        <w:rPr>
          <w:rFonts w:cstheme="minorHAnsi"/>
        </w:rPr>
        <w:t xml:space="preserve"> </w:t>
      </w:r>
      <w:r w:rsidR="00B35D03" w:rsidRPr="001825FF">
        <w:rPr>
          <w:rFonts w:cstheme="minorHAnsi"/>
        </w:rPr>
        <w:t>who</w:t>
      </w:r>
      <w:r w:rsidRPr="001825FF">
        <w:rPr>
          <w:rFonts w:cstheme="minorHAnsi"/>
        </w:rPr>
        <w:t xml:space="preserve"> occasionally </w:t>
      </w:r>
      <w:r w:rsidR="00C32152" w:rsidRPr="001825FF">
        <w:rPr>
          <w:rFonts w:cstheme="minorHAnsi"/>
        </w:rPr>
        <w:t>pop-up</w:t>
      </w:r>
      <w:r w:rsidRPr="001825FF">
        <w:rPr>
          <w:rFonts w:cstheme="minorHAnsi"/>
        </w:rPr>
        <w:t xml:space="preserve"> providing </w:t>
      </w:r>
      <w:r w:rsidR="006D1191" w:rsidRPr="001825FF">
        <w:rPr>
          <w:rFonts w:cstheme="minorHAnsi"/>
        </w:rPr>
        <w:t xml:space="preserve">bonus points, yet </w:t>
      </w:r>
      <w:r w:rsidR="006D1191" w:rsidRPr="001825FF">
        <w:rPr>
          <w:rFonts w:cstheme="minorHAnsi"/>
          <w:b/>
          <w:bCs/>
        </w:rPr>
        <w:t xml:space="preserve">requires additional hits </w:t>
      </w:r>
      <w:r w:rsidR="009215EF" w:rsidRPr="001825FF">
        <w:rPr>
          <w:rFonts w:cstheme="minorHAnsi"/>
          <w:b/>
          <w:bCs/>
        </w:rPr>
        <w:t>(2 to 4)</w:t>
      </w:r>
    </w:p>
    <w:p w14:paraId="2DE792BA" w14:textId="27F4C74F" w:rsidR="00556D47" w:rsidRPr="001825FF" w:rsidRDefault="00556D47" w:rsidP="00A25FD5">
      <w:pPr>
        <w:ind w:left="720"/>
        <w:rPr>
          <w:rFonts w:cstheme="minorHAnsi"/>
          <w:b/>
          <w:bCs/>
        </w:rPr>
      </w:pPr>
    </w:p>
    <w:p w14:paraId="748EDE17" w14:textId="124AF6D3" w:rsidR="00556D47" w:rsidRPr="001825FF" w:rsidRDefault="006C4122" w:rsidP="00A05D9E">
      <w:pPr>
        <w:pStyle w:val="ListParagraph"/>
        <w:numPr>
          <w:ilvl w:val="0"/>
          <w:numId w:val="2"/>
        </w:numPr>
        <w:rPr>
          <w:rFonts w:cstheme="minorHAnsi"/>
        </w:rPr>
      </w:pPr>
      <w:r w:rsidRPr="001825FF">
        <w:rPr>
          <w:rFonts w:cstheme="minorHAnsi"/>
        </w:rPr>
        <w:t xml:space="preserve">A Pause Button </w:t>
      </w:r>
    </w:p>
    <w:p w14:paraId="60EBBB71" w14:textId="0CEDB332" w:rsidR="00E14DA9" w:rsidRPr="001825FF" w:rsidRDefault="00E14DA9" w:rsidP="00E14DA9">
      <w:pPr>
        <w:pStyle w:val="ListParagraph"/>
        <w:numPr>
          <w:ilvl w:val="1"/>
          <w:numId w:val="2"/>
        </w:numPr>
        <w:rPr>
          <w:rFonts w:cstheme="minorHAnsi"/>
        </w:rPr>
      </w:pPr>
      <w:r w:rsidRPr="001825FF">
        <w:rPr>
          <w:rFonts w:cstheme="minorHAnsi"/>
        </w:rPr>
        <w:t xml:space="preserve">All game functions will stop when paused </w:t>
      </w:r>
      <w:r w:rsidR="00844A37" w:rsidRPr="001825FF">
        <w:rPr>
          <w:rFonts w:cstheme="minorHAnsi"/>
        </w:rPr>
        <w:t>including movement of “</w:t>
      </w:r>
      <w:r w:rsidR="00B35D03">
        <w:rPr>
          <w:rFonts w:cstheme="minorHAnsi"/>
        </w:rPr>
        <w:t>Professors</w:t>
      </w:r>
      <w:r w:rsidR="00844A37" w:rsidRPr="001825FF">
        <w:rPr>
          <w:rFonts w:cstheme="minorHAnsi"/>
        </w:rPr>
        <w:t xml:space="preserve">” </w:t>
      </w:r>
      <w:r w:rsidR="00F503E6" w:rsidRPr="001825FF">
        <w:rPr>
          <w:rFonts w:cstheme="minorHAnsi"/>
        </w:rPr>
        <w:t>background and visual animations</w:t>
      </w:r>
      <w:r w:rsidR="00DE102A" w:rsidRPr="001825FF">
        <w:rPr>
          <w:rFonts w:cstheme="minorHAnsi"/>
        </w:rPr>
        <w:t xml:space="preserve"> as well as music </w:t>
      </w:r>
    </w:p>
    <w:p w14:paraId="460C71B8" w14:textId="6FCCA981" w:rsidR="00645871" w:rsidRPr="001825FF" w:rsidRDefault="00645871" w:rsidP="00A25FD5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9" w:name="_Toc506749007"/>
      <w:r w:rsidRPr="001825FF">
        <w:rPr>
          <w:rFonts w:asciiTheme="minorHAnsi" w:hAnsiTheme="minorHAnsi" w:cstheme="minorHAnsi"/>
          <w:sz w:val="24"/>
          <w:szCs w:val="24"/>
        </w:rPr>
        <w:t>3.</w:t>
      </w:r>
      <w:r w:rsidR="00824AA2" w:rsidRPr="001825FF">
        <w:rPr>
          <w:rFonts w:asciiTheme="minorHAnsi" w:hAnsiTheme="minorHAnsi" w:cstheme="minorHAnsi"/>
          <w:sz w:val="24"/>
          <w:szCs w:val="24"/>
        </w:rPr>
        <w:t>3</w:t>
      </w:r>
      <w:r w:rsidRPr="001825FF">
        <w:rPr>
          <w:rFonts w:asciiTheme="minorHAnsi" w:hAnsiTheme="minorHAnsi" w:cstheme="minorHAnsi"/>
          <w:sz w:val="24"/>
          <w:szCs w:val="24"/>
        </w:rPr>
        <w:tab/>
        <w:t>Supportability</w:t>
      </w:r>
      <w:r w:rsidR="00904EEA" w:rsidRPr="001825FF">
        <w:rPr>
          <w:rFonts w:asciiTheme="minorHAnsi" w:hAnsiTheme="minorHAnsi" w:cstheme="minorHAnsi"/>
          <w:sz w:val="24"/>
          <w:szCs w:val="24"/>
        </w:rPr>
        <w:t>/Game Control Schematic</w:t>
      </w:r>
      <w:r w:rsidRPr="001825FF">
        <w:rPr>
          <w:rFonts w:asciiTheme="minorHAnsi" w:hAnsiTheme="minorHAnsi" w:cstheme="minorHAnsi"/>
          <w:sz w:val="24"/>
          <w:szCs w:val="24"/>
        </w:rPr>
        <w:t xml:space="preserve"> Requirements</w:t>
      </w:r>
      <w:bookmarkEnd w:id="9"/>
      <w:r w:rsidR="0049298B" w:rsidRPr="001825FF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6738991" w14:textId="77777777" w:rsidR="00824AA2" w:rsidRPr="001825FF" w:rsidRDefault="00824AA2" w:rsidP="00A25FD5">
      <w:pPr>
        <w:rPr>
          <w:rFonts w:cstheme="minorHAnsi"/>
        </w:rPr>
      </w:pPr>
    </w:p>
    <w:p w14:paraId="0E35FB1A" w14:textId="09454C91" w:rsidR="00EA68A7" w:rsidRPr="001825FF" w:rsidRDefault="0049298B" w:rsidP="0049298B">
      <w:pPr>
        <w:ind w:left="720"/>
        <w:rPr>
          <w:rFonts w:cstheme="minorHAnsi"/>
        </w:rPr>
      </w:pPr>
      <w:r w:rsidRPr="001825FF">
        <w:rPr>
          <w:rFonts w:cstheme="minorHAnsi"/>
        </w:rPr>
        <w:t>(</w:t>
      </w:r>
      <w:r w:rsidR="009702CD" w:rsidRPr="001825FF">
        <w:rPr>
          <w:rFonts w:cstheme="minorHAnsi"/>
          <w:color w:val="FF0000"/>
        </w:rPr>
        <w:t>Subject to Change based on opinion of the Group</w:t>
      </w:r>
      <w:r w:rsidR="009702CD" w:rsidRPr="001825FF">
        <w:rPr>
          <w:rFonts w:cstheme="minorHAnsi"/>
        </w:rPr>
        <w:t>)</w:t>
      </w:r>
    </w:p>
    <w:p w14:paraId="42970C8D" w14:textId="37C947B4" w:rsidR="009864C1" w:rsidRPr="001825FF" w:rsidRDefault="009864C1" w:rsidP="0049298B">
      <w:pPr>
        <w:ind w:left="720"/>
        <w:rPr>
          <w:rFonts w:cstheme="minorHAnsi"/>
        </w:rPr>
      </w:pPr>
    </w:p>
    <w:p w14:paraId="3FD08CFF" w14:textId="3A554B5C" w:rsidR="009864C1" w:rsidRPr="001825FF" w:rsidRDefault="009864C1" w:rsidP="009864C1">
      <w:pPr>
        <w:pStyle w:val="ListParagraph"/>
        <w:numPr>
          <w:ilvl w:val="0"/>
          <w:numId w:val="2"/>
        </w:numPr>
        <w:rPr>
          <w:rFonts w:cstheme="minorHAnsi"/>
        </w:rPr>
      </w:pPr>
      <w:r w:rsidRPr="001825FF">
        <w:rPr>
          <w:rFonts w:cstheme="minorHAnsi"/>
        </w:rPr>
        <w:t xml:space="preserve">Controls will be executed using a </w:t>
      </w:r>
      <w:r w:rsidRPr="001825FF">
        <w:rPr>
          <w:rFonts w:cstheme="minorHAnsi"/>
          <w:b/>
          <w:bCs/>
        </w:rPr>
        <w:t>combination of mou</w:t>
      </w:r>
      <w:r w:rsidR="00B47DAC" w:rsidRPr="001825FF">
        <w:rPr>
          <w:rFonts w:cstheme="minorHAnsi"/>
          <w:b/>
          <w:bCs/>
        </w:rPr>
        <w:t>se clicks and key tabs</w:t>
      </w:r>
    </w:p>
    <w:p w14:paraId="7538DF1C" w14:textId="0F0F979D" w:rsidR="00FD1333" w:rsidRPr="001825FF" w:rsidRDefault="004410E9" w:rsidP="00FD1333">
      <w:pPr>
        <w:pStyle w:val="ListParagraph"/>
        <w:numPr>
          <w:ilvl w:val="1"/>
          <w:numId w:val="2"/>
        </w:numPr>
        <w:rPr>
          <w:rFonts w:cstheme="minorHAnsi"/>
        </w:rPr>
      </w:pPr>
      <w:r w:rsidRPr="001825FF">
        <w:rPr>
          <w:rFonts w:cstheme="minorHAnsi"/>
        </w:rPr>
        <w:t xml:space="preserve">Each “hole” is to be assigned </w:t>
      </w:r>
      <w:r w:rsidR="000C6A60" w:rsidRPr="001825FF">
        <w:rPr>
          <w:rFonts w:cstheme="minorHAnsi"/>
        </w:rPr>
        <w:t xml:space="preserve">a specific key letter (A-Z) </w:t>
      </w:r>
      <w:r w:rsidR="004F1AFA" w:rsidRPr="001825FF">
        <w:rPr>
          <w:rFonts w:cstheme="minorHAnsi"/>
        </w:rPr>
        <w:t xml:space="preserve">prompting the player </w:t>
      </w:r>
      <w:r w:rsidR="008A7C3C" w:rsidRPr="001825FF">
        <w:rPr>
          <w:rFonts w:cstheme="minorHAnsi"/>
        </w:rPr>
        <w:t xml:space="preserve">to press the key associated with </w:t>
      </w:r>
      <w:r w:rsidR="002A1392" w:rsidRPr="001825FF">
        <w:rPr>
          <w:rFonts w:cstheme="minorHAnsi"/>
        </w:rPr>
        <w:t>that specific “hole”</w:t>
      </w:r>
    </w:p>
    <w:p w14:paraId="64382D1D" w14:textId="0815C776" w:rsidR="00D33979" w:rsidRPr="001825FF" w:rsidRDefault="006E7398" w:rsidP="00FD1333">
      <w:pPr>
        <w:pStyle w:val="ListParagraph"/>
        <w:numPr>
          <w:ilvl w:val="1"/>
          <w:numId w:val="2"/>
        </w:numPr>
        <w:rPr>
          <w:rFonts w:cstheme="minorHAnsi"/>
        </w:rPr>
      </w:pPr>
      <w:r w:rsidRPr="001825FF">
        <w:rPr>
          <w:rFonts w:cstheme="minorHAnsi"/>
        </w:rPr>
        <w:t xml:space="preserve">Pressing the correct key </w:t>
      </w:r>
      <w:r w:rsidR="00981554" w:rsidRPr="001825FF">
        <w:rPr>
          <w:rFonts w:cstheme="minorHAnsi"/>
        </w:rPr>
        <w:t>invokes a whack on the given “</w:t>
      </w:r>
      <w:r w:rsidR="00B35D03">
        <w:rPr>
          <w:rFonts w:cstheme="minorHAnsi"/>
        </w:rPr>
        <w:t>p</w:t>
      </w:r>
      <w:r w:rsidR="00B35D03">
        <w:rPr>
          <w:rFonts w:cstheme="minorHAnsi"/>
        </w:rPr>
        <w:t>rofessor</w:t>
      </w:r>
      <w:r w:rsidR="00981554" w:rsidRPr="001825FF">
        <w:rPr>
          <w:rFonts w:cstheme="minorHAnsi"/>
        </w:rPr>
        <w:t xml:space="preserve">”. </w:t>
      </w:r>
      <w:r w:rsidR="00A05D9E" w:rsidRPr="001825FF">
        <w:rPr>
          <w:rFonts w:cstheme="minorHAnsi"/>
        </w:rPr>
        <w:t>Otherwise,</w:t>
      </w:r>
      <w:r w:rsidR="00981554" w:rsidRPr="001825FF">
        <w:rPr>
          <w:rFonts w:cstheme="minorHAnsi"/>
        </w:rPr>
        <w:t xml:space="preserve"> is a miss</w:t>
      </w:r>
    </w:p>
    <w:p w14:paraId="47EEBF14" w14:textId="5BD01273" w:rsidR="00645871" w:rsidRPr="001825FF" w:rsidRDefault="00645871" w:rsidP="00A25FD5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10" w:name="_Toc506749008"/>
      <w:r w:rsidRPr="001825FF">
        <w:rPr>
          <w:rFonts w:asciiTheme="minorHAnsi" w:hAnsiTheme="minorHAnsi" w:cstheme="minorHAnsi"/>
          <w:sz w:val="24"/>
          <w:szCs w:val="24"/>
        </w:rPr>
        <w:t>3.</w:t>
      </w:r>
      <w:r w:rsidR="00824AA2" w:rsidRPr="001825FF">
        <w:rPr>
          <w:rFonts w:asciiTheme="minorHAnsi" w:hAnsiTheme="minorHAnsi" w:cstheme="minorHAnsi"/>
          <w:sz w:val="24"/>
          <w:szCs w:val="24"/>
        </w:rPr>
        <w:t>4</w:t>
      </w:r>
      <w:r w:rsidRPr="001825FF">
        <w:rPr>
          <w:rFonts w:asciiTheme="minorHAnsi" w:hAnsiTheme="minorHAnsi" w:cstheme="minorHAnsi"/>
          <w:sz w:val="24"/>
          <w:szCs w:val="24"/>
        </w:rPr>
        <w:tab/>
        <w:t>Security</w:t>
      </w:r>
      <w:r w:rsidR="006503F6" w:rsidRPr="001825FF">
        <w:rPr>
          <w:rFonts w:asciiTheme="minorHAnsi" w:hAnsiTheme="minorHAnsi" w:cstheme="minorHAnsi"/>
          <w:sz w:val="24"/>
          <w:szCs w:val="24"/>
        </w:rPr>
        <w:t>/Version Control</w:t>
      </w:r>
      <w:r w:rsidRPr="001825FF">
        <w:rPr>
          <w:rFonts w:asciiTheme="minorHAnsi" w:hAnsiTheme="minorHAnsi" w:cstheme="minorHAnsi"/>
          <w:sz w:val="24"/>
          <w:szCs w:val="24"/>
        </w:rPr>
        <w:t xml:space="preserve"> Requirements</w:t>
      </w:r>
      <w:bookmarkEnd w:id="10"/>
    </w:p>
    <w:p w14:paraId="2D2549AB" w14:textId="77777777" w:rsidR="0032070E" w:rsidRPr="001825FF" w:rsidRDefault="0032070E" w:rsidP="00A25FD5">
      <w:pPr>
        <w:rPr>
          <w:rFonts w:cstheme="minorHAnsi"/>
        </w:rPr>
      </w:pPr>
    </w:p>
    <w:p w14:paraId="1C5E8B49" w14:textId="6C240FAB" w:rsidR="00A25FD5" w:rsidRPr="001825FF" w:rsidRDefault="00E952A8" w:rsidP="00E952A8">
      <w:pPr>
        <w:pStyle w:val="ListParagraph"/>
        <w:numPr>
          <w:ilvl w:val="0"/>
          <w:numId w:val="2"/>
        </w:numPr>
        <w:rPr>
          <w:rFonts w:cstheme="minorHAnsi"/>
        </w:rPr>
      </w:pPr>
      <w:r w:rsidRPr="001825FF">
        <w:rPr>
          <w:rFonts w:cstheme="minorHAnsi"/>
        </w:rPr>
        <w:t xml:space="preserve">Version control will be managed through </w:t>
      </w:r>
      <w:r w:rsidR="003658F3" w:rsidRPr="001825FF">
        <w:rPr>
          <w:rFonts w:cstheme="minorHAnsi"/>
        </w:rPr>
        <w:t xml:space="preserve">our group </w:t>
      </w:r>
      <w:r w:rsidR="005F4FE0" w:rsidRPr="001825FF">
        <w:rPr>
          <w:rFonts w:cstheme="minorHAnsi"/>
          <w:b/>
          <w:bCs/>
        </w:rPr>
        <w:t>GitHub</w:t>
      </w:r>
      <w:r w:rsidR="003658F3" w:rsidRPr="001825FF">
        <w:rPr>
          <w:rFonts w:cstheme="minorHAnsi"/>
          <w:b/>
          <w:bCs/>
        </w:rPr>
        <w:t xml:space="preserve"> Repository</w:t>
      </w:r>
    </w:p>
    <w:p w14:paraId="10539450" w14:textId="07DB1F48" w:rsidR="003658F3" w:rsidRPr="001825FF" w:rsidRDefault="003658F3" w:rsidP="003658F3">
      <w:pPr>
        <w:pStyle w:val="ListParagraph"/>
        <w:numPr>
          <w:ilvl w:val="1"/>
          <w:numId w:val="2"/>
        </w:numPr>
        <w:rPr>
          <w:rFonts w:cstheme="minorHAnsi"/>
        </w:rPr>
      </w:pPr>
      <w:r w:rsidRPr="001825FF">
        <w:rPr>
          <w:rFonts w:cstheme="minorHAnsi"/>
        </w:rPr>
        <w:t xml:space="preserve">Link for our repository can </w:t>
      </w:r>
      <w:r w:rsidR="00E604CA" w:rsidRPr="001825FF">
        <w:rPr>
          <w:rFonts w:cstheme="minorHAnsi"/>
        </w:rPr>
        <w:t>be found in the Group 2 Discord Channel</w:t>
      </w:r>
    </w:p>
    <w:p w14:paraId="7C4BCABE" w14:textId="643BA74C" w:rsidR="00E604CA" w:rsidRPr="001825FF" w:rsidRDefault="00C27103" w:rsidP="003658F3">
      <w:pPr>
        <w:pStyle w:val="ListParagraph"/>
        <w:numPr>
          <w:ilvl w:val="1"/>
          <w:numId w:val="2"/>
        </w:numPr>
        <w:rPr>
          <w:rFonts w:cstheme="minorHAnsi"/>
        </w:rPr>
      </w:pPr>
      <w:r w:rsidRPr="001825FF">
        <w:rPr>
          <w:rFonts w:cstheme="minorHAnsi"/>
          <w:b/>
          <w:bCs/>
        </w:rPr>
        <w:lastRenderedPageBreak/>
        <w:t xml:space="preserve">ALL </w:t>
      </w:r>
      <w:r w:rsidRPr="001825FF">
        <w:rPr>
          <w:rFonts w:cstheme="minorHAnsi"/>
        </w:rPr>
        <w:t xml:space="preserve">changes to the schematics and or code for the project will be managed by </w:t>
      </w:r>
      <w:r w:rsidR="005F4FE0" w:rsidRPr="001825FF">
        <w:rPr>
          <w:rFonts w:cstheme="minorHAnsi"/>
        </w:rPr>
        <w:t xml:space="preserve">the GitHub Repository, with </w:t>
      </w:r>
      <w:r w:rsidR="005F4FE0" w:rsidRPr="001825FF">
        <w:rPr>
          <w:rFonts w:cstheme="minorHAnsi"/>
          <w:b/>
          <w:bCs/>
        </w:rPr>
        <w:t>Q</w:t>
      </w:r>
      <w:r w:rsidR="00A850A0" w:rsidRPr="001825FF">
        <w:rPr>
          <w:rFonts w:cstheme="minorHAnsi"/>
          <w:b/>
          <w:bCs/>
        </w:rPr>
        <w:t xml:space="preserve">A Team </w:t>
      </w:r>
      <w:r w:rsidR="00A850A0" w:rsidRPr="001825FF">
        <w:rPr>
          <w:rFonts w:cstheme="minorHAnsi"/>
        </w:rPr>
        <w:t xml:space="preserve">ensuring that it works well and is organized </w:t>
      </w:r>
    </w:p>
    <w:p w14:paraId="721234D3" w14:textId="0DE6D3E6" w:rsidR="00645871" w:rsidRPr="001825FF" w:rsidRDefault="00645871" w:rsidP="00A25FD5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11" w:name="_Toc506749009"/>
      <w:r w:rsidRPr="001825FF">
        <w:rPr>
          <w:rFonts w:asciiTheme="minorHAnsi" w:hAnsiTheme="minorHAnsi" w:cstheme="minorHAnsi"/>
          <w:sz w:val="24"/>
          <w:szCs w:val="24"/>
        </w:rPr>
        <w:t>3.</w:t>
      </w:r>
      <w:r w:rsidR="00824AA2" w:rsidRPr="001825FF">
        <w:rPr>
          <w:rFonts w:asciiTheme="minorHAnsi" w:hAnsiTheme="minorHAnsi" w:cstheme="minorHAnsi"/>
          <w:sz w:val="24"/>
          <w:szCs w:val="24"/>
        </w:rPr>
        <w:t>5</w:t>
      </w:r>
      <w:r w:rsidRPr="001825FF">
        <w:rPr>
          <w:rFonts w:asciiTheme="minorHAnsi" w:hAnsiTheme="minorHAnsi" w:cstheme="minorHAnsi"/>
          <w:sz w:val="24"/>
          <w:szCs w:val="24"/>
        </w:rPr>
        <w:tab/>
        <w:t>Interface</w:t>
      </w:r>
      <w:r w:rsidR="00F91342" w:rsidRPr="001825FF">
        <w:rPr>
          <w:rFonts w:asciiTheme="minorHAnsi" w:hAnsiTheme="minorHAnsi" w:cstheme="minorHAnsi"/>
          <w:sz w:val="24"/>
          <w:szCs w:val="24"/>
        </w:rPr>
        <w:t>/Graphical</w:t>
      </w:r>
      <w:r w:rsidRPr="001825FF">
        <w:rPr>
          <w:rFonts w:asciiTheme="minorHAnsi" w:hAnsiTheme="minorHAnsi" w:cstheme="minorHAnsi"/>
          <w:sz w:val="24"/>
          <w:szCs w:val="24"/>
        </w:rPr>
        <w:t xml:space="preserve"> Requirements</w:t>
      </w:r>
      <w:bookmarkEnd w:id="11"/>
    </w:p>
    <w:p w14:paraId="3F818388" w14:textId="77777777" w:rsidR="00645871" w:rsidRPr="001825FF" w:rsidRDefault="00645871" w:rsidP="00A25FD5">
      <w:pPr>
        <w:rPr>
          <w:rFonts w:cstheme="minorHAnsi"/>
        </w:rPr>
      </w:pPr>
    </w:p>
    <w:p w14:paraId="669FBC11" w14:textId="6B1F3FA6" w:rsidR="00FE36D2" w:rsidRPr="001825FF" w:rsidRDefault="00BB600C" w:rsidP="00BB600C">
      <w:pPr>
        <w:pStyle w:val="ListParagraph"/>
        <w:numPr>
          <w:ilvl w:val="0"/>
          <w:numId w:val="2"/>
        </w:numPr>
        <w:rPr>
          <w:rFonts w:cstheme="minorHAnsi"/>
        </w:rPr>
      </w:pPr>
      <w:r w:rsidRPr="001825FF">
        <w:rPr>
          <w:rFonts w:cstheme="minorHAnsi"/>
        </w:rPr>
        <w:t xml:space="preserve">The game is to be set in a </w:t>
      </w:r>
      <w:r w:rsidRPr="001825FF">
        <w:rPr>
          <w:rFonts w:cstheme="minorHAnsi"/>
          <w:b/>
          <w:bCs/>
        </w:rPr>
        <w:t xml:space="preserve">school inspired </w:t>
      </w:r>
      <w:r w:rsidRPr="001825FF">
        <w:rPr>
          <w:rFonts w:cstheme="minorHAnsi"/>
        </w:rPr>
        <w:t xml:space="preserve">theme </w:t>
      </w:r>
    </w:p>
    <w:p w14:paraId="28D9C289" w14:textId="1FEA88F4" w:rsidR="00151F0A" w:rsidRPr="001825FF" w:rsidRDefault="00151F0A" w:rsidP="00151F0A">
      <w:pPr>
        <w:pStyle w:val="ListParagraph"/>
        <w:numPr>
          <w:ilvl w:val="1"/>
          <w:numId w:val="2"/>
        </w:numPr>
        <w:rPr>
          <w:rFonts w:cstheme="minorHAnsi"/>
        </w:rPr>
      </w:pPr>
      <w:r w:rsidRPr="001825FF">
        <w:rPr>
          <w:rFonts w:cstheme="minorHAnsi"/>
        </w:rPr>
        <w:t xml:space="preserve">The interface will be comprised of </w:t>
      </w:r>
      <w:r w:rsidR="00795824" w:rsidRPr="001825FF">
        <w:rPr>
          <w:rFonts w:cstheme="minorHAnsi"/>
        </w:rPr>
        <w:t xml:space="preserve">around </w:t>
      </w:r>
      <w:r w:rsidR="00795824" w:rsidRPr="001825FF">
        <w:rPr>
          <w:rFonts w:cstheme="minorHAnsi"/>
          <w:b/>
          <w:bCs/>
        </w:rPr>
        <w:t xml:space="preserve">9 to </w:t>
      </w:r>
      <w:r w:rsidR="003516B2" w:rsidRPr="001825FF">
        <w:rPr>
          <w:rFonts w:cstheme="minorHAnsi"/>
          <w:b/>
          <w:bCs/>
        </w:rPr>
        <w:t xml:space="preserve">12 </w:t>
      </w:r>
      <w:r w:rsidR="003516B2" w:rsidRPr="001825FF">
        <w:rPr>
          <w:rFonts w:cstheme="minorHAnsi"/>
        </w:rPr>
        <w:t>tables</w:t>
      </w:r>
      <w:r w:rsidR="00F72125" w:rsidRPr="001825FF">
        <w:rPr>
          <w:rFonts w:cstheme="minorHAnsi"/>
        </w:rPr>
        <w:t xml:space="preserve"> which will serve as the “holes”</w:t>
      </w:r>
    </w:p>
    <w:p w14:paraId="0394ABBF" w14:textId="131615CC" w:rsidR="003516B2" w:rsidRPr="001825FF" w:rsidRDefault="003516B2" w:rsidP="003516B2">
      <w:pPr>
        <w:pStyle w:val="ListParagraph"/>
        <w:numPr>
          <w:ilvl w:val="0"/>
          <w:numId w:val="2"/>
        </w:numPr>
        <w:rPr>
          <w:rFonts w:cstheme="minorHAnsi"/>
        </w:rPr>
      </w:pPr>
      <w:r w:rsidRPr="001825FF">
        <w:rPr>
          <w:rFonts w:cstheme="minorHAnsi"/>
        </w:rPr>
        <w:t>Background music</w:t>
      </w:r>
      <w:r w:rsidR="00395B07" w:rsidRPr="001825FF">
        <w:rPr>
          <w:rFonts w:cstheme="minorHAnsi"/>
        </w:rPr>
        <w:t xml:space="preserve"> and whacking or miss sound effects </w:t>
      </w:r>
      <w:r w:rsidR="00E71B0B" w:rsidRPr="001825FF">
        <w:rPr>
          <w:rFonts w:cstheme="minorHAnsi"/>
        </w:rPr>
        <w:t xml:space="preserve">can be anything that the </w:t>
      </w:r>
      <w:r w:rsidR="00E71B0B" w:rsidRPr="001825FF">
        <w:rPr>
          <w:rFonts w:cstheme="minorHAnsi"/>
          <w:b/>
          <w:bCs/>
        </w:rPr>
        <w:t xml:space="preserve">Graphics Team </w:t>
      </w:r>
      <w:r w:rsidR="00E71B0B" w:rsidRPr="001825FF">
        <w:rPr>
          <w:rFonts w:cstheme="minorHAnsi"/>
        </w:rPr>
        <w:t>wishes</w:t>
      </w:r>
      <w:r w:rsidR="000310EA" w:rsidRPr="001825FF">
        <w:rPr>
          <w:rFonts w:cstheme="minorHAnsi"/>
        </w:rPr>
        <w:t>, get creative and have fun with it as we are the end-users.</w:t>
      </w:r>
    </w:p>
    <w:p w14:paraId="514EF4BF" w14:textId="3419FEDD" w:rsidR="000310EA" w:rsidRPr="001825FF" w:rsidRDefault="000310EA" w:rsidP="003516B2">
      <w:pPr>
        <w:pStyle w:val="ListParagraph"/>
        <w:numPr>
          <w:ilvl w:val="0"/>
          <w:numId w:val="2"/>
        </w:numPr>
        <w:rPr>
          <w:rFonts w:cstheme="minorHAnsi"/>
        </w:rPr>
      </w:pPr>
      <w:r w:rsidRPr="001825FF">
        <w:rPr>
          <w:rFonts w:cstheme="minorHAnsi"/>
        </w:rPr>
        <w:t>The timer</w:t>
      </w:r>
      <w:r w:rsidR="00AE7453" w:rsidRPr="001825FF">
        <w:rPr>
          <w:rFonts w:cstheme="minorHAnsi"/>
        </w:rPr>
        <w:t xml:space="preserve"> and score counters can be placed in the </w:t>
      </w:r>
      <w:r w:rsidR="003F7CE7" w:rsidRPr="001825FF">
        <w:rPr>
          <w:rFonts w:cstheme="minorHAnsi"/>
        </w:rPr>
        <w:t xml:space="preserve">top left of the interface </w:t>
      </w:r>
    </w:p>
    <w:p w14:paraId="18FEB2D7" w14:textId="77777777" w:rsidR="00A25FD5" w:rsidRPr="001825FF" w:rsidRDefault="00A25FD5" w:rsidP="00A25FD5">
      <w:pPr>
        <w:ind w:left="720"/>
        <w:rPr>
          <w:rFonts w:cstheme="minorHAnsi"/>
        </w:rPr>
      </w:pPr>
    </w:p>
    <w:p w14:paraId="7E1FB3B3" w14:textId="77777777" w:rsidR="00645871" w:rsidRPr="001825FF" w:rsidRDefault="00645871" w:rsidP="00A25FD5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12" w:name="_Toc506749010"/>
      <w:r w:rsidRPr="001825FF">
        <w:rPr>
          <w:rFonts w:asciiTheme="minorHAnsi" w:hAnsiTheme="minorHAnsi" w:cstheme="minorHAnsi"/>
          <w:sz w:val="24"/>
          <w:szCs w:val="24"/>
        </w:rPr>
        <w:t>3.</w:t>
      </w:r>
      <w:r w:rsidR="00824AA2" w:rsidRPr="001825FF">
        <w:rPr>
          <w:rFonts w:asciiTheme="minorHAnsi" w:hAnsiTheme="minorHAnsi" w:cstheme="minorHAnsi"/>
          <w:sz w:val="24"/>
          <w:szCs w:val="24"/>
        </w:rPr>
        <w:t>6</w:t>
      </w:r>
      <w:r w:rsidRPr="001825FF">
        <w:rPr>
          <w:rFonts w:asciiTheme="minorHAnsi" w:hAnsiTheme="minorHAnsi" w:cstheme="minorHAnsi"/>
          <w:sz w:val="24"/>
          <w:szCs w:val="24"/>
        </w:rPr>
        <w:tab/>
        <w:t>Assumptions / Constraints</w:t>
      </w:r>
      <w:bookmarkEnd w:id="12"/>
    </w:p>
    <w:p w14:paraId="213DD2D0" w14:textId="77777777" w:rsidR="00645871" w:rsidRPr="001825FF" w:rsidRDefault="00645871" w:rsidP="00A25FD5">
      <w:pPr>
        <w:rPr>
          <w:rFonts w:cstheme="minorHAnsi"/>
        </w:rPr>
      </w:pPr>
    </w:p>
    <w:p w14:paraId="5BCD47E8" w14:textId="77777777" w:rsidR="00BD568E" w:rsidRPr="001825FF" w:rsidRDefault="00BD568E" w:rsidP="00A25FD5">
      <w:pPr>
        <w:ind w:left="720"/>
        <w:rPr>
          <w:rFonts w:cstheme="minorHAnsi"/>
        </w:rPr>
      </w:pPr>
      <w:r w:rsidRPr="001825FF">
        <w:rPr>
          <w:rFonts w:cstheme="minorHAnsi"/>
        </w:rPr>
        <w:t>Detail all assumptions / constraints related to Functional Requirements and User Impacts.</w:t>
      </w:r>
    </w:p>
    <w:p w14:paraId="6D4C8105" w14:textId="0A03C20C" w:rsidR="005D354E" w:rsidRPr="001825FF" w:rsidRDefault="00645871" w:rsidP="00A25FD5">
      <w:pPr>
        <w:pStyle w:val="Heading1"/>
        <w:rPr>
          <w:rFonts w:asciiTheme="minorHAnsi" w:hAnsiTheme="minorHAnsi" w:cstheme="minorHAnsi"/>
          <w:color w:val="44546A" w:themeColor="text2"/>
          <w:sz w:val="32"/>
          <w:szCs w:val="32"/>
        </w:rPr>
      </w:pPr>
      <w:bookmarkStart w:id="13" w:name="_Toc506749011"/>
      <w:r w:rsidRPr="001825FF">
        <w:rPr>
          <w:rFonts w:asciiTheme="minorHAnsi" w:hAnsiTheme="minorHAnsi" w:cstheme="minorHAnsi"/>
          <w:color w:val="44546A" w:themeColor="text2"/>
          <w:sz w:val="32"/>
          <w:szCs w:val="32"/>
        </w:rPr>
        <w:t>Compl</w:t>
      </w:r>
      <w:r w:rsidR="000018DF" w:rsidRPr="001825FF">
        <w:rPr>
          <w:rFonts w:asciiTheme="minorHAnsi" w:hAnsiTheme="minorHAnsi" w:cstheme="minorHAnsi"/>
          <w:color w:val="44546A" w:themeColor="text2"/>
          <w:sz w:val="32"/>
          <w:szCs w:val="32"/>
        </w:rPr>
        <w:t>etion</w:t>
      </w:r>
      <w:r w:rsidR="005D354E" w:rsidRPr="001825FF">
        <w:rPr>
          <w:rFonts w:asciiTheme="minorHAnsi" w:hAnsiTheme="minorHAnsi" w:cstheme="minorHAnsi"/>
          <w:color w:val="44546A" w:themeColor="text2"/>
          <w:sz w:val="32"/>
          <w:szCs w:val="32"/>
        </w:rPr>
        <w:t xml:space="preserve"> requirements</w:t>
      </w:r>
      <w:bookmarkEnd w:id="13"/>
    </w:p>
    <w:p w14:paraId="2AFE92AE" w14:textId="77777777" w:rsidR="005D354E" w:rsidRPr="001825FF" w:rsidRDefault="005D354E" w:rsidP="00A25FD5">
      <w:pPr>
        <w:rPr>
          <w:rFonts w:cstheme="minorHAnsi"/>
          <w:sz w:val="16"/>
          <w:szCs w:val="16"/>
        </w:rPr>
      </w:pPr>
    </w:p>
    <w:p w14:paraId="034DEC6A" w14:textId="77777777" w:rsidR="005D354E" w:rsidRPr="001825FF" w:rsidRDefault="005D354E" w:rsidP="00A25FD5">
      <w:pPr>
        <w:pStyle w:val="Heading2"/>
        <w:jc w:val="both"/>
        <w:rPr>
          <w:rFonts w:asciiTheme="minorHAnsi" w:hAnsiTheme="minorHAnsi" w:cstheme="minorHAnsi"/>
          <w:sz w:val="24"/>
          <w:szCs w:val="24"/>
        </w:rPr>
      </w:pPr>
      <w:bookmarkStart w:id="14" w:name="_Toc483280597"/>
      <w:bookmarkStart w:id="15" w:name="_Toc484841275"/>
      <w:bookmarkStart w:id="16" w:name="_Toc506749012"/>
      <w:r w:rsidRPr="001825FF">
        <w:rPr>
          <w:rFonts w:asciiTheme="minorHAnsi" w:hAnsiTheme="minorHAnsi" w:cstheme="minorHAnsi"/>
          <w:sz w:val="20"/>
        </w:rPr>
        <w:t>4.1</w:t>
      </w:r>
      <w:r w:rsidRPr="001825FF">
        <w:rPr>
          <w:rFonts w:asciiTheme="minorHAnsi" w:hAnsiTheme="minorHAnsi" w:cstheme="minorHAnsi"/>
          <w:sz w:val="20"/>
        </w:rPr>
        <w:tab/>
      </w:r>
      <w:bookmarkEnd w:id="14"/>
      <w:bookmarkEnd w:id="15"/>
      <w:r w:rsidR="00645871" w:rsidRPr="001825FF">
        <w:rPr>
          <w:rFonts w:asciiTheme="minorHAnsi" w:hAnsiTheme="minorHAnsi" w:cstheme="minorHAnsi"/>
          <w:sz w:val="24"/>
          <w:szCs w:val="24"/>
        </w:rPr>
        <w:t>Assumptions / Constraints</w:t>
      </w:r>
      <w:bookmarkEnd w:id="16"/>
    </w:p>
    <w:p w14:paraId="5F7351C2" w14:textId="77777777" w:rsidR="00315337" w:rsidRPr="001825FF" w:rsidRDefault="00315337" w:rsidP="00A25FD5">
      <w:pPr>
        <w:ind w:left="720"/>
        <w:jc w:val="both"/>
        <w:rPr>
          <w:rFonts w:cstheme="minorHAnsi"/>
        </w:rPr>
      </w:pPr>
    </w:p>
    <w:p w14:paraId="6614629B" w14:textId="3F092F7A" w:rsidR="00BD568E" w:rsidRPr="001825FF" w:rsidRDefault="000018DF" w:rsidP="000018D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1825FF">
        <w:rPr>
          <w:rFonts w:cstheme="minorHAnsi"/>
        </w:rPr>
        <w:t xml:space="preserve">Given the amount of time provided for this </w:t>
      </w:r>
      <w:r w:rsidR="001A319C" w:rsidRPr="001825FF">
        <w:rPr>
          <w:rFonts w:cstheme="minorHAnsi"/>
        </w:rPr>
        <w:t>“Whack-a-</w:t>
      </w:r>
      <w:r w:rsidR="00B35D03">
        <w:rPr>
          <w:rFonts w:cstheme="minorHAnsi"/>
        </w:rPr>
        <w:t>Prof</w:t>
      </w:r>
      <w:r w:rsidR="001A319C" w:rsidRPr="001825FF">
        <w:rPr>
          <w:rFonts w:cstheme="minorHAnsi"/>
        </w:rPr>
        <w:t xml:space="preserve">” project, it without a doubt will not be perfect </w:t>
      </w:r>
    </w:p>
    <w:p w14:paraId="759FED37" w14:textId="74C9337A" w:rsidR="005A120B" w:rsidRPr="001825FF" w:rsidRDefault="005A120B" w:rsidP="000018D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1825FF">
        <w:rPr>
          <w:rFonts w:cstheme="minorHAnsi"/>
        </w:rPr>
        <w:t xml:space="preserve">The general requirement for completion is that the game is </w:t>
      </w:r>
      <w:r w:rsidRPr="001825FF">
        <w:rPr>
          <w:rFonts w:cstheme="minorHAnsi"/>
          <w:b/>
          <w:bCs/>
        </w:rPr>
        <w:t>STABLE not FLAWLESS</w:t>
      </w:r>
      <w:r w:rsidR="003D121E" w:rsidRPr="001825FF">
        <w:rPr>
          <w:rFonts w:cstheme="minorHAnsi"/>
        </w:rPr>
        <w:t xml:space="preserve">, </w:t>
      </w:r>
      <w:r w:rsidR="001825FF" w:rsidRPr="001825FF">
        <w:rPr>
          <w:rFonts w:cstheme="minorHAnsi"/>
        </w:rPr>
        <w:t>if</w:t>
      </w:r>
      <w:r w:rsidR="003D121E" w:rsidRPr="001825FF">
        <w:rPr>
          <w:rFonts w:cstheme="minorHAnsi"/>
        </w:rPr>
        <w:t xml:space="preserve"> we, being both the developers and end users are confident in </w:t>
      </w:r>
      <w:r w:rsidR="00E473FE" w:rsidRPr="001825FF">
        <w:rPr>
          <w:rFonts w:cstheme="minorHAnsi"/>
        </w:rPr>
        <w:t xml:space="preserve">our work after substantial testing </w:t>
      </w:r>
      <w:r w:rsidR="00B410D2" w:rsidRPr="001825FF">
        <w:rPr>
          <w:rFonts w:cstheme="minorHAnsi"/>
        </w:rPr>
        <w:t>will the game be considered “complete”</w:t>
      </w:r>
    </w:p>
    <w:p w14:paraId="3717D111" w14:textId="77777777" w:rsidR="000E4EEC" w:rsidRPr="001825FF" w:rsidRDefault="000E4EEC" w:rsidP="00A25FD5">
      <w:pPr>
        <w:rPr>
          <w:rFonts w:cstheme="minorHAnsi"/>
        </w:rPr>
      </w:pPr>
      <w:r w:rsidRPr="001825FF">
        <w:rPr>
          <w:rFonts w:cstheme="minorHAnsi"/>
        </w:rPr>
        <w:br w:type="page"/>
      </w:r>
    </w:p>
    <w:p w14:paraId="27BC3D36" w14:textId="3B65C3CD" w:rsidR="00E90D2A" w:rsidRPr="001825FF" w:rsidRDefault="000E4EEC">
      <w:pPr>
        <w:rPr>
          <w:rFonts w:cstheme="minorHAnsi"/>
          <w:b/>
          <w:color w:val="44546A" w:themeColor="text2"/>
          <w:sz w:val="32"/>
          <w:szCs w:val="32"/>
        </w:rPr>
      </w:pPr>
      <w:r w:rsidRPr="001825FF">
        <w:rPr>
          <w:rFonts w:cstheme="minorHAnsi"/>
          <w:b/>
          <w:color w:val="44546A" w:themeColor="text2"/>
          <w:sz w:val="32"/>
          <w:szCs w:val="32"/>
        </w:rPr>
        <w:lastRenderedPageBreak/>
        <w:t>APPENDIX A: REFERENCES</w:t>
      </w:r>
      <w:r w:rsidR="00A05D9E" w:rsidRPr="001825FF">
        <w:rPr>
          <w:rFonts w:cstheme="minorHAnsi"/>
          <w:b/>
          <w:color w:val="44546A" w:themeColor="text2"/>
          <w:sz w:val="32"/>
          <w:szCs w:val="32"/>
        </w:rPr>
        <w:t xml:space="preserve"> or HELPFUL LINKS</w:t>
      </w:r>
    </w:p>
    <w:p w14:paraId="7B8517C1" w14:textId="77777777" w:rsidR="000E4EEC" w:rsidRPr="001825FF" w:rsidRDefault="000E4EEC">
      <w:pPr>
        <w:rPr>
          <w:rFonts w:cstheme="minorHAnsi"/>
        </w:rPr>
      </w:pPr>
    </w:p>
    <w:p w14:paraId="3BED50D5" w14:textId="2F1E23D9" w:rsidR="000E4EEC" w:rsidRPr="001825FF" w:rsidRDefault="000E4EEC" w:rsidP="000E4EEC">
      <w:pPr>
        <w:pStyle w:val="BodyText3"/>
        <w:jc w:val="left"/>
        <w:rPr>
          <w:rFonts w:asciiTheme="minorHAnsi" w:hAnsiTheme="minorHAnsi" w:cstheme="minorHAnsi"/>
        </w:rPr>
      </w:pPr>
      <w:r w:rsidRPr="001825FF">
        <w:rPr>
          <w:rFonts w:asciiTheme="minorHAnsi" w:hAnsiTheme="minorHAnsi" w:cstheme="minorHAnsi"/>
        </w:rPr>
        <w:t xml:space="preserve">Listed below are all </w:t>
      </w:r>
      <w:r w:rsidR="00E20D72" w:rsidRPr="001825FF">
        <w:rPr>
          <w:rFonts w:asciiTheme="minorHAnsi" w:hAnsiTheme="minorHAnsi" w:cstheme="minorHAnsi"/>
        </w:rPr>
        <w:t xml:space="preserve">Links </w:t>
      </w:r>
      <w:r w:rsidRPr="001825FF">
        <w:rPr>
          <w:rFonts w:asciiTheme="minorHAnsi" w:hAnsiTheme="minorHAnsi" w:cstheme="minorHAnsi"/>
        </w:rPr>
        <w:t>referenced in this Functional Requirements document.</w:t>
      </w:r>
    </w:p>
    <w:p w14:paraId="1A42CFD3" w14:textId="77777777" w:rsidR="000E4EEC" w:rsidRDefault="000E4EEC">
      <w:pPr>
        <w:rPr>
          <w:rFonts w:ascii="Century Gothic" w:hAnsi="Century Gothic"/>
        </w:rPr>
      </w:pPr>
    </w:p>
    <w:p w14:paraId="6EBB54E7" w14:textId="250BF749" w:rsidR="00B24297" w:rsidRPr="001D5D15" w:rsidRDefault="00B24297" w:rsidP="001D5D15">
      <w:pPr>
        <w:rPr>
          <w:rFonts w:ascii="Century Gothic" w:hAnsi="Century Gothic"/>
        </w:rPr>
      </w:pPr>
    </w:p>
    <w:sectPr w:rsidR="00B24297" w:rsidRPr="001D5D15" w:rsidSect="00824AA2">
      <w:pgSz w:w="12240" w:h="15840"/>
      <w:pgMar w:top="801" w:right="810" w:bottom="1071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572B3" w14:textId="77777777" w:rsidR="00877B03" w:rsidRDefault="00877B03" w:rsidP="005D354E">
      <w:r>
        <w:separator/>
      </w:r>
    </w:p>
  </w:endnote>
  <w:endnote w:type="continuationSeparator" w:id="0">
    <w:p w14:paraId="17A64C31" w14:textId="77777777" w:rsidR="00877B03" w:rsidRDefault="00877B03" w:rsidP="005D3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4C042" w14:textId="77777777" w:rsidR="00856830" w:rsidRDefault="00856830" w:rsidP="00004F7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405B45" w14:textId="77777777" w:rsidR="00856830" w:rsidRDefault="00856830" w:rsidP="0085683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F374" w14:textId="77777777" w:rsidR="00856830" w:rsidRPr="005938A1" w:rsidRDefault="00856830" w:rsidP="00A25FD5">
    <w:pPr>
      <w:pStyle w:val="Footer"/>
      <w:framePr w:wrap="notBeside" w:vAnchor="page" w:hAnchor="page" w:x="11357" w:y="14966"/>
      <w:rPr>
        <w:rStyle w:val="PageNumber"/>
        <w:rFonts w:ascii="Century Gothic" w:hAnsi="Century Gothic"/>
        <w:color w:val="000000" w:themeColor="text1"/>
        <w:sz w:val="18"/>
      </w:rPr>
    </w:pPr>
    <w:r w:rsidRPr="005938A1">
      <w:rPr>
        <w:rStyle w:val="PageNumber"/>
        <w:rFonts w:ascii="Century Gothic" w:hAnsi="Century Gothic"/>
        <w:color w:val="000000" w:themeColor="text1"/>
        <w:sz w:val="18"/>
      </w:rPr>
      <w:fldChar w:fldCharType="begin"/>
    </w:r>
    <w:r w:rsidRPr="005938A1">
      <w:rPr>
        <w:rStyle w:val="PageNumber"/>
        <w:rFonts w:ascii="Century Gothic" w:hAnsi="Century Gothic"/>
        <w:color w:val="000000" w:themeColor="text1"/>
        <w:sz w:val="18"/>
      </w:rPr>
      <w:instrText xml:space="preserve">PAGE  </w:instrText>
    </w:r>
    <w:r w:rsidRPr="005938A1">
      <w:rPr>
        <w:rStyle w:val="PageNumber"/>
        <w:rFonts w:ascii="Century Gothic" w:hAnsi="Century Gothic"/>
        <w:color w:val="000000" w:themeColor="text1"/>
        <w:sz w:val="18"/>
      </w:rPr>
      <w:fldChar w:fldCharType="separate"/>
    </w:r>
    <w:r w:rsidR="00750C14">
      <w:rPr>
        <w:rStyle w:val="PageNumber"/>
        <w:rFonts w:ascii="Century Gothic" w:hAnsi="Century Gothic"/>
        <w:noProof/>
        <w:color w:val="000000" w:themeColor="text1"/>
        <w:sz w:val="18"/>
      </w:rPr>
      <w:t>4</w:t>
    </w:r>
    <w:r w:rsidRPr="005938A1">
      <w:rPr>
        <w:rStyle w:val="PageNumber"/>
        <w:rFonts w:ascii="Century Gothic" w:hAnsi="Century Gothic"/>
        <w:color w:val="000000" w:themeColor="text1"/>
        <w:sz w:val="18"/>
      </w:rPr>
      <w:fldChar w:fldCharType="end"/>
    </w:r>
  </w:p>
  <w:p w14:paraId="16946B15" w14:textId="77777777" w:rsidR="00856830" w:rsidRDefault="00856830" w:rsidP="00856830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9DBFA" w14:textId="77777777" w:rsidR="00750C14" w:rsidRDefault="00750C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ECA54" w14:textId="77777777" w:rsidR="00877B03" w:rsidRDefault="00877B03" w:rsidP="005D354E">
      <w:r>
        <w:separator/>
      </w:r>
    </w:p>
  </w:footnote>
  <w:footnote w:type="continuationSeparator" w:id="0">
    <w:p w14:paraId="43A113CB" w14:textId="77777777" w:rsidR="00877B03" w:rsidRDefault="00877B03" w:rsidP="005D35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5319B" w14:textId="77777777" w:rsidR="00750C14" w:rsidRDefault="00750C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B89FD" w14:textId="77777777" w:rsidR="00750C14" w:rsidRDefault="00750C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9BFD3" w14:textId="77777777" w:rsidR="00750C14" w:rsidRDefault="00750C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B7A8F66"/>
    <w:lvl w:ilvl="0">
      <w:start w:val="1"/>
      <w:numFmt w:val="decimal"/>
      <w:pStyle w:val="Heading1"/>
      <w:lvlText w:val="%1.0"/>
      <w:legacy w:legacy="1" w:legacySpace="120" w:legacyIndent="360"/>
      <w:lvlJc w:val="left"/>
      <w:rPr>
        <w:rFonts w:ascii="Century Gothic" w:hAnsi="Century Gothic" w:hint="default"/>
        <w:b/>
        <w:sz w:val="24"/>
        <w:szCs w:val="24"/>
      </w:rPr>
    </w:lvl>
    <w:lvl w:ilvl="1">
      <w:start w:val="1"/>
      <w:numFmt w:val="none"/>
      <w:pStyle w:val="Heading2"/>
      <w:suff w:val="nothing"/>
      <w:lvlText w:val=""/>
      <w:lvlJc w:val="left"/>
      <w:rPr>
        <w:rFonts w:ascii="Arial" w:hAnsi="Arial" w:hint="default"/>
        <w:b/>
        <w:sz w:val="28"/>
      </w:rPr>
    </w:lvl>
    <w:lvl w:ilvl="2">
      <w:start w:val="1"/>
      <w:numFmt w:val="none"/>
      <w:pStyle w:val="Heading3"/>
      <w:suff w:val="nothing"/>
      <w:lvlText w:val=""/>
      <w:lvlJc w:val="left"/>
      <w:rPr>
        <w:rFonts w:ascii="Arial" w:hAnsi="Arial" w:hint="default"/>
        <w:b/>
      </w:rPr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 w15:restartNumberingAfterBreak="0">
    <w:nsid w:val="0BBF491A"/>
    <w:multiLevelType w:val="multilevel"/>
    <w:tmpl w:val="57DCF112"/>
    <w:lvl w:ilvl="0">
      <w:start w:val="1"/>
      <w:numFmt w:val="decimal"/>
      <w:pStyle w:val="TOC1"/>
      <w:lvlText w:val="%1.0"/>
      <w:lvlJc w:val="left"/>
      <w:pPr>
        <w:ind w:left="720" w:hanging="72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7BA43BB"/>
    <w:multiLevelType w:val="multilevel"/>
    <w:tmpl w:val="19DA18BA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48CB54FF"/>
    <w:multiLevelType w:val="hybridMultilevel"/>
    <w:tmpl w:val="1FF4550C"/>
    <w:lvl w:ilvl="0" w:tplc="82241132">
      <w:start w:val="2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1C127C"/>
    <w:multiLevelType w:val="multilevel"/>
    <w:tmpl w:val="94D657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163"/>
    <w:rsid w:val="000018DF"/>
    <w:rsid w:val="00023053"/>
    <w:rsid w:val="00024F8E"/>
    <w:rsid w:val="00031045"/>
    <w:rsid w:val="000310EA"/>
    <w:rsid w:val="000328A3"/>
    <w:rsid w:val="0003734A"/>
    <w:rsid w:val="00044C33"/>
    <w:rsid w:val="00075DD0"/>
    <w:rsid w:val="00086CB1"/>
    <w:rsid w:val="00090163"/>
    <w:rsid w:val="000A3D4F"/>
    <w:rsid w:val="000B2ECA"/>
    <w:rsid w:val="000B4E7D"/>
    <w:rsid w:val="000B698B"/>
    <w:rsid w:val="000C6A60"/>
    <w:rsid w:val="000D00CF"/>
    <w:rsid w:val="000D7C65"/>
    <w:rsid w:val="000E01DE"/>
    <w:rsid w:val="000E4EEC"/>
    <w:rsid w:val="000E7964"/>
    <w:rsid w:val="000F2A72"/>
    <w:rsid w:val="001003A1"/>
    <w:rsid w:val="00107576"/>
    <w:rsid w:val="00141D30"/>
    <w:rsid w:val="00151F0A"/>
    <w:rsid w:val="00152DBD"/>
    <w:rsid w:val="00152E75"/>
    <w:rsid w:val="001825FF"/>
    <w:rsid w:val="001A319C"/>
    <w:rsid w:val="001A65ED"/>
    <w:rsid w:val="001A7C8D"/>
    <w:rsid w:val="001D14B3"/>
    <w:rsid w:val="001D5D15"/>
    <w:rsid w:val="001E3AA8"/>
    <w:rsid w:val="00210A49"/>
    <w:rsid w:val="0022172A"/>
    <w:rsid w:val="00224CAD"/>
    <w:rsid w:val="00232363"/>
    <w:rsid w:val="00260455"/>
    <w:rsid w:val="0026222B"/>
    <w:rsid w:val="00285E21"/>
    <w:rsid w:val="00286F93"/>
    <w:rsid w:val="002A1392"/>
    <w:rsid w:val="002A2495"/>
    <w:rsid w:val="002A5D3F"/>
    <w:rsid w:val="002B5D5A"/>
    <w:rsid w:val="002C7379"/>
    <w:rsid w:val="002D77C4"/>
    <w:rsid w:val="002E74E2"/>
    <w:rsid w:val="0030401F"/>
    <w:rsid w:val="00315337"/>
    <w:rsid w:val="0032070E"/>
    <w:rsid w:val="00336BD1"/>
    <w:rsid w:val="00337C13"/>
    <w:rsid w:val="003516B2"/>
    <w:rsid w:val="00354068"/>
    <w:rsid w:val="0035627E"/>
    <w:rsid w:val="003630DF"/>
    <w:rsid w:val="003658F3"/>
    <w:rsid w:val="00366FCB"/>
    <w:rsid w:val="003910D4"/>
    <w:rsid w:val="00395B07"/>
    <w:rsid w:val="003A5A70"/>
    <w:rsid w:val="003C5495"/>
    <w:rsid w:val="003D121E"/>
    <w:rsid w:val="003E3802"/>
    <w:rsid w:val="003E4B19"/>
    <w:rsid w:val="003F6E74"/>
    <w:rsid w:val="003F7CE7"/>
    <w:rsid w:val="004032BC"/>
    <w:rsid w:val="0041265B"/>
    <w:rsid w:val="004338FC"/>
    <w:rsid w:val="004410E9"/>
    <w:rsid w:val="00460724"/>
    <w:rsid w:val="00463AC5"/>
    <w:rsid w:val="00472089"/>
    <w:rsid w:val="0049298B"/>
    <w:rsid w:val="004B3008"/>
    <w:rsid w:val="004D7CD2"/>
    <w:rsid w:val="004F1AFA"/>
    <w:rsid w:val="00521140"/>
    <w:rsid w:val="005360BC"/>
    <w:rsid w:val="0054421A"/>
    <w:rsid w:val="00544E0B"/>
    <w:rsid w:val="00556D47"/>
    <w:rsid w:val="00586E66"/>
    <w:rsid w:val="0059111D"/>
    <w:rsid w:val="005938A1"/>
    <w:rsid w:val="00596989"/>
    <w:rsid w:val="005A120B"/>
    <w:rsid w:val="005B54C8"/>
    <w:rsid w:val="005C546E"/>
    <w:rsid w:val="005C5EF8"/>
    <w:rsid w:val="005D354E"/>
    <w:rsid w:val="005F4FE0"/>
    <w:rsid w:val="005F5AB0"/>
    <w:rsid w:val="00622572"/>
    <w:rsid w:val="00626E07"/>
    <w:rsid w:val="00645871"/>
    <w:rsid w:val="006503F6"/>
    <w:rsid w:val="006505F7"/>
    <w:rsid w:val="00672B8B"/>
    <w:rsid w:val="006A293B"/>
    <w:rsid w:val="006C4122"/>
    <w:rsid w:val="006C689C"/>
    <w:rsid w:val="006D1191"/>
    <w:rsid w:val="006E7398"/>
    <w:rsid w:val="006E7F7D"/>
    <w:rsid w:val="00711857"/>
    <w:rsid w:val="007325D0"/>
    <w:rsid w:val="007418F0"/>
    <w:rsid w:val="007433C0"/>
    <w:rsid w:val="00750C14"/>
    <w:rsid w:val="00770A25"/>
    <w:rsid w:val="0078447A"/>
    <w:rsid w:val="00784AF2"/>
    <w:rsid w:val="00795824"/>
    <w:rsid w:val="007F7C69"/>
    <w:rsid w:val="00800B24"/>
    <w:rsid w:val="0081132E"/>
    <w:rsid w:val="00824AA2"/>
    <w:rsid w:val="00844A37"/>
    <w:rsid w:val="00856288"/>
    <w:rsid w:val="00856830"/>
    <w:rsid w:val="00877B03"/>
    <w:rsid w:val="00892746"/>
    <w:rsid w:val="00896C60"/>
    <w:rsid w:val="008A2321"/>
    <w:rsid w:val="008A7C3C"/>
    <w:rsid w:val="008E5A17"/>
    <w:rsid w:val="00904EEA"/>
    <w:rsid w:val="00914042"/>
    <w:rsid w:val="009215EF"/>
    <w:rsid w:val="00926B80"/>
    <w:rsid w:val="00935E96"/>
    <w:rsid w:val="00945F8D"/>
    <w:rsid w:val="00963C93"/>
    <w:rsid w:val="009702CD"/>
    <w:rsid w:val="00981554"/>
    <w:rsid w:val="009864C1"/>
    <w:rsid w:val="00995DBD"/>
    <w:rsid w:val="009A29E1"/>
    <w:rsid w:val="009A4D8E"/>
    <w:rsid w:val="009A7BA2"/>
    <w:rsid w:val="009C10DB"/>
    <w:rsid w:val="009C6B60"/>
    <w:rsid w:val="009D0805"/>
    <w:rsid w:val="009E0257"/>
    <w:rsid w:val="009E45CA"/>
    <w:rsid w:val="00A05D9E"/>
    <w:rsid w:val="00A11DF4"/>
    <w:rsid w:val="00A14ABE"/>
    <w:rsid w:val="00A158B5"/>
    <w:rsid w:val="00A21896"/>
    <w:rsid w:val="00A25FD5"/>
    <w:rsid w:val="00A46A86"/>
    <w:rsid w:val="00A850A0"/>
    <w:rsid w:val="00A90026"/>
    <w:rsid w:val="00AE1B79"/>
    <w:rsid w:val="00AE7453"/>
    <w:rsid w:val="00B07712"/>
    <w:rsid w:val="00B23363"/>
    <w:rsid w:val="00B24297"/>
    <w:rsid w:val="00B318C0"/>
    <w:rsid w:val="00B35CC7"/>
    <w:rsid w:val="00B35D03"/>
    <w:rsid w:val="00B410D2"/>
    <w:rsid w:val="00B47DAC"/>
    <w:rsid w:val="00B65547"/>
    <w:rsid w:val="00B81D97"/>
    <w:rsid w:val="00BB600C"/>
    <w:rsid w:val="00BC5475"/>
    <w:rsid w:val="00BD568E"/>
    <w:rsid w:val="00BD6C57"/>
    <w:rsid w:val="00C21C60"/>
    <w:rsid w:val="00C27103"/>
    <w:rsid w:val="00C30E13"/>
    <w:rsid w:val="00C32152"/>
    <w:rsid w:val="00C43A7B"/>
    <w:rsid w:val="00C45436"/>
    <w:rsid w:val="00C65850"/>
    <w:rsid w:val="00C97810"/>
    <w:rsid w:val="00CA211D"/>
    <w:rsid w:val="00CB2E75"/>
    <w:rsid w:val="00CC174F"/>
    <w:rsid w:val="00CE0151"/>
    <w:rsid w:val="00D16014"/>
    <w:rsid w:val="00D228BD"/>
    <w:rsid w:val="00D24A5A"/>
    <w:rsid w:val="00D33979"/>
    <w:rsid w:val="00D84654"/>
    <w:rsid w:val="00DB2700"/>
    <w:rsid w:val="00DB4F7D"/>
    <w:rsid w:val="00DE0678"/>
    <w:rsid w:val="00DE102A"/>
    <w:rsid w:val="00DE48AE"/>
    <w:rsid w:val="00DE7064"/>
    <w:rsid w:val="00E121DE"/>
    <w:rsid w:val="00E14DA9"/>
    <w:rsid w:val="00E20D72"/>
    <w:rsid w:val="00E473FE"/>
    <w:rsid w:val="00E604CA"/>
    <w:rsid w:val="00E71B0B"/>
    <w:rsid w:val="00E90D2A"/>
    <w:rsid w:val="00E952A8"/>
    <w:rsid w:val="00EA35AF"/>
    <w:rsid w:val="00EA68A7"/>
    <w:rsid w:val="00ED45DB"/>
    <w:rsid w:val="00EF1A11"/>
    <w:rsid w:val="00EF54E9"/>
    <w:rsid w:val="00F438F7"/>
    <w:rsid w:val="00F503E6"/>
    <w:rsid w:val="00F72125"/>
    <w:rsid w:val="00F8502D"/>
    <w:rsid w:val="00F91342"/>
    <w:rsid w:val="00F9548F"/>
    <w:rsid w:val="00FB2A93"/>
    <w:rsid w:val="00FD1333"/>
    <w:rsid w:val="00FE36D2"/>
    <w:rsid w:val="00FF18C3"/>
    <w:rsid w:val="00FF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F84B58"/>
  <w14:defaultImageDpi w14:val="32767"/>
  <w15:chartTrackingRefBased/>
  <w15:docId w15:val="{87DFD5D2-06FA-4076-ABEA-DA42A96AD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228BD"/>
  </w:style>
  <w:style w:type="paragraph" w:styleId="Heading1">
    <w:name w:val="heading 1"/>
    <w:basedOn w:val="Normal"/>
    <w:next w:val="Normal"/>
    <w:link w:val="Heading1Char"/>
    <w:qFormat/>
    <w:rsid w:val="005D354E"/>
    <w:pPr>
      <w:keepNext/>
      <w:numPr>
        <w:numId w:val="1"/>
      </w:numPr>
      <w:tabs>
        <w:tab w:val="left" w:pos="720"/>
      </w:tabs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eastAsia="Times New Roman" w:hAnsi="Arial" w:cs="Times New Roman"/>
      <w:b/>
      <w:caps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5D354E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" w:eastAsia="Times New Roman" w:hAnsi="Arial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5D354E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rFonts w:ascii="Arial" w:eastAsia="Times New Roman" w:hAnsi="Arial" w:cs="Times New Roman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5D354E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rFonts w:ascii="Arial" w:eastAsia="Times New Roman" w:hAnsi="Arial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5D354E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ascii="Arial" w:eastAsia="Times New Roman" w:hAnsi="Arial" w:cs="Times New Roman"/>
      <w:b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5D354E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Times New Roman" w:eastAsia="Times New Roman" w:hAnsi="Times New Roman" w:cs="Times New Roman"/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5D354E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5D354E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5D354E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ing">
    <w:name w:val="Table Heading"/>
    <w:rsid w:val="00D228BD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D228BD"/>
    <w:rPr>
      <w:rFonts w:ascii="Arial" w:eastAsia="Times New Roman" w:hAnsi="Arial" w:cs="Arial"/>
      <w:sz w:val="22"/>
      <w:szCs w:val="20"/>
    </w:rPr>
  </w:style>
  <w:style w:type="paragraph" w:customStyle="1" w:styleId="TableText">
    <w:name w:val="Table Text"/>
    <w:link w:val="TableTextChar"/>
    <w:rsid w:val="00D228BD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Heading1Char">
    <w:name w:val="Heading 1 Char"/>
    <w:basedOn w:val="DefaultParagraphFont"/>
    <w:link w:val="Heading1"/>
    <w:rsid w:val="005D354E"/>
    <w:rPr>
      <w:rFonts w:ascii="Arial" w:eastAsia="Times New Roman" w:hAnsi="Arial" w:cs="Times New Roman"/>
      <w:b/>
      <w:caps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5D354E"/>
    <w:rPr>
      <w:rFonts w:ascii="Arial" w:eastAsia="Times New Roman" w:hAnsi="Arial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5D354E"/>
    <w:rPr>
      <w:rFonts w:ascii="Arial" w:eastAsia="Times New Roman" w:hAnsi="Arial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5D354E"/>
    <w:rPr>
      <w:rFonts w:ascii="Arial" w:eastAsia="Times New Roman" w:hAnsi="Arial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5D354E"/>
    <w:rPr>
      <w:rFonts w:ascii="Arial" w:eastAsia="Times New Roman" w:hAnsi="Arial" w:cs="Times New Roman"/>
      <w:b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5D354E"/>
    <w:rPr>
      <w:rFonts w:ascii="Times New Roman" w:eastAsia="Times New Roman" w:hAnsi="Times New Roman" w:cs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5D354E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5D354E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5D354E"/>
    <w:rPr>
      <w:rFonts w:ascii="Arial" w:eastAsia="Times New Roman" w:hAnsi="Arial" w:cs="Times New Roman"/>
      <w:b/>
      <w:i/>
      <w:sz w:val="18"/>
      <w:szCs w:val="20"/>
    </w:rPr>
  </w:style>
  <w:style w:type="paragraph" w:styleId="Header">
    <w:name w:val="header"/>
    <w:basedOn w:val="Normal"/>
    <w:link w:val="HeaderChar"/>
    <w:uiPriority w:val="99"/>
    <w:rsid w:val="005D354E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2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D354E"/>
    <w:rPr>
      <w:rFonts w:ascii="Times New Roman" w:eastAsia="Times New Roman" w:hAnsi="Times New Roman" w:cs="Times New Roman"/>
      <w:sz w:val="22"/>
      <w:szCs w:val="20"/>
    </w:rPr>
  </w:style>
  <w:style w:type="paragraph" w:customStyle="1" w:styleId="bullet">
    <w:name w:val="bullet"/>
    <w:basedOn w:val="Normal"/>
    <w:rsid w:val="005D354E"/>
    <w:pPr>
      <w:overflowPunct w:val="0"/>
      <w:autoSpaceDE w:val="0"/>
      <w:autoSpaceDN w:val="0"/>
      <w:adjustRightInd w:val="0"/>
      <w:spacing w:before="60" w:after="60"/>
      <w:ind w:left="720" w:hanging="720"/>
      <w:textAlignment w:val="baseline"/>
    </w:pPr>
    <w:rPr>
      <w:rFonts w:ascii="Times New Roman" w:eastAsia="Times New Roman" w:hAnsi="Times New Roman" w:cs="Times New Roman"/>
      <w:sz w:val="22"/>
      <w:szCs w:val="20"/>
    </w:rPr>
  </w:style>
  <w:style w:type="paragraph" w:styleId="NoSpacing">
    <w:name w:val="No Spacing"/>
    <w:uiPriority w:val="1"/>
    <w:qFormat/>
    <w:rsid w:val="005D354E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5D35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354E"/>
  </w:style>
  <w:style w:type="character" w:styleId="PageNumber">
    <w:name w:val="page number"/>
    <w:basedOn w:val="DefaultParagraphFont"/>
    <w:uiPriority w:val="99"/>
    <w:semiHidden/>
    <w:unhideWhenUsed/>
    <w:rsid w:val="00856830"/>
  </w:style>
  <w:style w:type="paragraph" w:styleId="TOCHeading">
    <w:name w:val="TOC Heading"/>
    <w:basedOn w:val="Heading1"/>
    <w:next w:val="Normal"/>
    <w:uiPriority w:val="39"/>
    <w:unhideWhenUsed/>
    <w:qFormat/>
    <w:rsid w:val="004B3008"/>
    <w:pPr>
      <w:keepLines/>
      <w:numPr>
        <w:numId w:val="0"/>
      </w:numPr>
      <w:tabs>
        <w:tab w:val="clear" w:pos="720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aps w:val="0"/>
      <w:color w:val="2F5496" w:themeColor="accent1" w:themeShade="BF"/>
      <w:kern w:val="0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4B3008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0018DF"/>
    <w:pPr>
      <w:numPr>
        <w:numId w:val="4"/>
      </w:numPr>
      <w:tabs>
        <w:tab w:val="left" w:pos="720"/>
        <w:tab w:val="right" w:leader="dot" w:pos="10980"/>
      </w:tabs>
      <w:spacing w:before="120" w:line="480" w:lineRule="auto"/>
      <w:ind w:right="648"/>
    </w:pPr>
    <w:rPr>
      <w:rFonts w:cstheme="minorHAnsi"/>
      <w:b/>
      <w:b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4B3008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customStyle="1" w:styleId="tabletxt">
    <w:name w:val="tabletxt"/>
    <w:basedOn w:val="Normal"/>
    <w:rsid w:val="00711857"/>
    <w:pPr>
      <w:autoSpaceDE w:val="0"/>
      <w:autoSpaceDN w:val="0"/>
      <w:adjustRightInd w:val="0"/>
      <w:spacing w:before="20" w:after="20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0">
    <w:name w:val="Tabletext"/>
    <w:basedOn w:val="Normal"/>
    <w:rsid w:val="00711857"/>
    <w:pPr>
      <w:keepLines/>
      <w:widowControl w:val="0"/>
      <w:spacing w:line="240" w:lineRule="atLeast"/>
    </w:pPr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rsid w:val="000E4EEC"/>
    <w:pPr>
      <w:spacing w:before="60" w:after="120"/>
      <w:ind w:left="576"/>
      <w:jc w:val="both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0E4EEC"/>
    <w:rPr>
      <w:rFonts w:ascii="Times New Roman" w:eastAsia="Times New Roman" w:hAnsi="Times New Roman" w:cs="Times New Roman"/>
    </w:rPr>
  </w:style>
  <w:style w:type="paragraph" w:styleId="BodyText3">
    <w:name w:val="Body Text 3"/>
    <w:basedOn w:val="Normal"/>
    <w:link w:val="BodyText3Char"/>
    <w:rsid w:val="000E4EEC"/>
    <w:pPr>
      <w:tabs>
        <w:tab w:val="num" w:pos="1800"/>
      </w:tabs>
      <w:spacing w:before="60" w:after="60"/>
      <w:jc w:val="both"/>
    </w:pPr>
    <w:rPr>
      <w:rFonts w:ascii="Times New Roman" w:eastAsia="Times New Roman" w:hAnsi="Times New Roman" w:cs="Times New Roman"/>
    </w:rPr>
  </w:style>
  <w:style w:type="character" w:customStyle="1" w:styleId="BodyText3Char">
    <w:name w:val="Body Text 3 Char"/>
    <w:basedOn w:val="DefaultParagraphFont"/>
    <w:link w:val="BodyText3"/>
    <w:rsid w:val="000E4EEC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CC17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4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2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AppData\Roaming\Microsoft\Templates\IC-Functional-Requirements-9187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204EDA0-BFF6-4DAF-83A1-C4BE17EA9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IC-Functional-Requirements-9187_WORD</Template>
  <TotalTime>207</TotalTime>
  <Pages>6</Pages>
  <Words>749</Words>
  <Characters>4273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Casimir</dc:creator>
  <cp:keywords/>
  <dc:description/>
  <cp:lastModifiedBy>William Lin</cp:lastModifiedBy>
  <cp:revision>169</cp:revision>
  <dcterms:created xsi:type="dcterms:W3CDTF">2021-10-26T13:39:00Z</dcterms:created>
  <dcterms:modified xsi:type="dcterms:W3CDTF">2021-11-22T22:53:00Z</dcterms:modified>
</cp:coreProperties>
</file>